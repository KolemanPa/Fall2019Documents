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56012C3" w14:textId="77777777" w:rsidTr="29B3A031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29136C3" w14:textId="5188DD2E" w:rsidR="00692703" w:rsidRPr="00CF1A49" w:rsidRDefault="29B3A031" w:rsidP="29B3A031">
            <w:pPr>
              <w:pStyle w:val="Title"/>
              <w:rPr>
                <w:rStyle w:val="IntenseEmphasis"/>
              </w:rPr>
            </w:pPr>
            <w:r>
              <w:t>Koleman Parsley</w:t>
            </w:r>
          </w:p>
          <w:p w14:paraId="7B44B1A5" w14:textId="77777777" w:rsidR="00692703" w:rsidRPr="00CF1A49" w:rsidRDefault="29B3A031" w:rsidP="29B3A031">
            <w:pPr>
              <w:pStyle w:val="ContactInfoEmphasis"/>
              <w:contextualSpacing w:val="0"/>
            </w:pPr>
            <w:bookmarkStart w:id="0" w:name="_GoBack"/>
            <w:bookmarkEnd w:id="0"/>
            <w:r>
              <w:t>TheKolemanParsley@gmail.com</w:t>
            </w:r>
          </w:p>
        </w:tc>
      </w:tr>
      <w:tr w:rsidR="009571D8" w:rsidRPr="00CF1A49" w14:paraId="55C356B8" w14:textId="77777777" w:rsidTr="29B3A031">
        <w:tc>
          <w:tcPr>
            <w:tcW w:w="9360" w:type="dxa"/>
            <w:tcMar>
              <w:top w:w="432" w:type="dxa"/>
            </w:tcMar>
          </w:tcPr>
          <w:p w14:paraId="21BC7438" w14:textId="2BB30F7D" w:rsidR="001755A8" w:rsidRPr="00CF1A49" w:rsidRDefault="29B3A031" w:rsidP="29B3A031">
            <w:pPr>
              <w:contextualSpacing w:val="0"/>
            </w:pPr>
            <w:r>
              <w:t>Desire to be a website application designer, a mix of beautifully crafted websites that are extremely functional, efficient and user-friendly</w:t>
            </w:r>
          </w:p>
        </w:tc>
      </w:tr>
    </w:tbl>
    <w:p w14:paraId="41E2AA88" w14:textId="77777777" w:rsidR="004E01EB" w:rsidRPr="00CF1A49" w:rsidRDefault="00407F32" w:rsidP="29B3A031">
      <w:pPr>
        <w:pStyle w:val="Heading1"/>
        <w:spacing w:before="0"/>
      </w:pPr>
      <w:sdt>
        <w:sdtPr>
          <w:alias w:val="Experience:"/>
          <w:tag w:val="Experience:"/>
          <w:id w:val="-1983300934"/>
          <w:placeholder>
            <w:docPart w:val="8D38ABB202A4422C9C03C7255728F547"/>
          </w:placeholder>
          <w:temporary/>
          <w:showingPlcHdr/>
          <w15:appearance w15:val="hidden"/>
        </w:sdtPr>
        <w:sdtEndPr/>
        <w:sdtContent>
          <w:r w:rsidR="29B3A031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52C61D5" w14:textId="77777777" w:rsidTr="29B3A031">
        <w:tc>
          <w:tcPr>
            <w:tcW w:w="9290" w:type="dxa"/>
          </w:tcPr>
          <w:p w14:paraId="2FB50D82" w14:textId="77777777" w:rsidR="001D0BF1" w:rsidRPr="00CF1A49" w:rsidRDefault="29B3A031" w:rsidP="29B3A031">
            <w:pPr>
              <w:pStyle w:val="Heading3"/>
              <w:contextualSpacing w:val="0"/>
              <w:outlineLvl w:val="2"/>
            </w:pPr>
            <w:r>
              <w:t>January 2017 – Present</w:t>
            </w:r>
          </w:p>
          <w:p w14:paraId="4FD3EF7F" w14:textId="77777777" w:rsidR="001D0BF1" w:rsidRPr="00CF1A49" w:rsidRDefault="29B3A031" w:rsidP="29B3A031">
            <w:pPr>
              <w:pStyle w:val="Heading2"/>
              <w:contextualSpacing w:val="0"/>
              <w:outlineLvl w:val="1"/>
            </w:pPr>
            <w:r>
              <w:t xml:space="preserve">WeekDay preschool before care teacher, </w:t>
            </w:r>
            <w:r w:rsidRPr="29B3A031">
              <w:rPr>
                <w:rStyle w:val="SubtleReference"/>
              </w:rPr>
              <w:t>James river Weekday Preschool</w:t>
            </w:r>
          </w:p>
          <w:p w14:paraId="1097A89E" w14:textId="6845B4A9" w:rsidR="001E3120" w:rsidRPr="00CF1A49" w:rsidRDefault="29B3A031" w:rsidP="29B3A031">
            <w:pPr>
              <w:contextualSpacing w:val="0"/>
            </w:pPr>
            <w:r>
              <w:t>Watch preschoolers in “before care”, from 7:00 am – 9:30 am until day care teachers arrive, work 15 – 20 hours a week.</w:t>
            </w:r>
          </w:p>
        </w:tc>
      </w:tr>
      <w:tr w:rsidR="00A024C8" w:rsidRPr="00CF1A49" w14:paraId="7736BAFD" w14:textId="77777777" w:rsidTr="29B3A031">
        <w:tc>
          <w:tcPr>
            <w:tcW w:w="9290" w:type="dxa"/>
            <w:tcMar>
              <w:top w:w="216" w:type="dxa"/>
            </w:tcMar>
          </w:tcPr>
          <w:p w14:paraId="32B1F734" w14:textId="77777777" w:rsidR="00A024C8" w:rsidRPr="00CF1A49" w:rsidRDefault="29B3A031" w:rsidP="29B3A031">
            <w:pPr>
              <w:pStyle w:val="Heading3"/>
              <w:contextualSpacing w:val="0"/>
              <w:outlineLvl w:val="2"/>
            </w:pPr>
            <w:r>
              <w:t>January 2017 – August 2018</w:t>
            </w:r>
          </w:p>
          <w:p w14:paraId="70656306" w14:textId="77777777" w:rsidR="00A024C8" w:rsidRPr="00CF1A49" w:rsidRDefault="29B3A031" w:rsidP="29B3A031">
            <w:pPr>
              <w:pStyle w:val="Heading2"/>
              <w:contextualSpacing w:val="0"/>
              <w:outlineLvl w:val="1"/>
            </w:pPr>
            <w:r>
              <w:t xml:space="preserve">Starbucks Barista, </w:t>
            </w:r>
            <w:r w:rsidRPr="29B3A031">
              <w:rPr>
                <w:rStyle w:val="SubtleReference"/>
              </w:rPr>
              <w:t>James river cafe</w:t>
            </w:r>
          </w:p>
          <w:p w14:paraId="74B8F909" w14:textId="5056C2A2" w:rsidR="00A024C8" w:rsidRDefault="29B3A031" w:rsidP="29B3A031">
            <w:r>
              <w:t>Worked as barista and customer service as a cashier, 15 – 25 hours a week.</w:t>
            </w:r>
          </w:p>
        </w:tc>
      </w:tr>
      <w:tr w:rsidR="00A024C8" w:rsidRPr="00CF1A49" w14:paraId="0C092AED" w14:textId="77777777" w:rsidTr="29B3A031">
        <w:tc>
          <w:tcPr>
            <w:tcW w:w="9290" w:type="dxa"/>
            <w:tcMar>
              <w:top w:w="216" w:type="dxa"/>
            </w:tcMar>
          </w:tcPr>
          <w:p w14:paraId="09B06B55" w14:textId="77777777" w:rsidR="00A024C8" w:rsidRPr="00CF1A49" w:rsidRDefault="29B3A031" w:rsidP="29B3A031">
            <w:pPr>
              <w:pStyle w:val="Heading3"/>
              <w:contextualSpacing w:val="0"/>
              <w:outlineLvl w:val="2"/>
            </w:pPr>
            <w:r>
              <w:t>August 2018 – present</w:t>
            </w:r>
          </w:p>
          <w:p w14:paraId="50125340" w14:textId="77777777" w:rsidR="00A024C8" w:rsidRPr="00CF1A49" w:rsidRDefault="29B3A031" w:rsidP="29B3A031">
            <w:pPr>
              <w:pStyle w:val="Heading2"/>
              <w:contextualSpacing w:val="0"/>
              <w:outlineLvl w:val="1"/>
            </w:pPr>
            <w:r>
              <w:t xml:space="preserve">Intern, </w:t>
            </w:r>
            <w:r w:rsidRPr="29B3A031">
              <w:rPr>
                <w:rStyle w:val="SubtleReference"/>
              </w:rPr>
              <w:t>James river youth</w:t>
            </w:r>
          </w:p>
          <w:p w14:paraId="6A10A101" w14:textId="56983FCC" w:rsidR="00A024C8" w:rsidRDefault="29B3A031" w:rsidP="29B3A031">
            <w:r>
              <w:t xml:space="preserve">Currently interning under Pastor Chris Davis at James River Youth, volunteering 15-20 hours a week, lead a group of students. I also </w:t>
            </w:r>
            <w:proofErr w:type="gramStart"/>
            <w:r>
              <w:t>am in charge of</w:t>
            </w:r>
            <w:proofErr w:type="gramEnd"/>
            <w:r>
              <w:t xml:space="preserve"> planning and scheduling different interns for activities.</w:t>
            </w:r>
          </w:p>
          <w:p w14:paraId="1AFD8CA4" w14:textId="77777777" w:rsidR="00A024C8" w:rsidRDefault="00A024C8" w:rsidP="29B3A031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0E4F8BE599904DC89280A2C55C71FE61"/>
        </w:placeholder>
        <w:temporary/>
        <w:showingPlcHdr/>
        <w15:appearance w15:val="hidden"/>
      </w:sdtPr>
      <w:sdtEndPr/>
      <w:sdtContent>
        <w:p w14:paraId="56C0742D" w14:textId="77777777" w:rsidR="00DA59AA" w:rsidRPr="00CF1A49" w:rsidRDefault="29B3A031" w:rsidP="29B3A031">
          <w:pPr>
            <w:pStyle w:val="Heading1"/>
            <w:spacing w:before="0"/>
          </w:pPr>
          <w: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B052224" w14:textId="77777777" w:rsidTr="29B3A031">
        <w:tc>
          <w:tcPr>
            <w:tcW w:w="9355" w:type="dxa"/>
          </w:tcPr>
          <w:p w14:paraId="3035D763" w14:textId="77777777" w:rsidR="001D0BF1" w:rsidRPr="00CF1A49" w:rsidRDefault="29B3A031" w:rsidP="29B3A031">
            <w:pPr>
              <w:pStyle w:val="Heading3"/>
              <w:contextualSpacing w:val="0"/>
              <w:outlineLvl w:val="2"/>
            </w:pPr>
            <w:r>
              <w:t>2016 - present</w:t>
            </w:r>
          </w:p>
          <w:p w14:paraId="1C94C02B" w14:textId="77777777" w:rsidR="001D0BF1" w:rsidRPr="00CF1A49" w:rsidRDefault="29B3A031" w:rsidP="29B3A031">
            <w:pPr>
              <w:pStyle w:val="Heading2"/>
              <w:contextualSpacing w:val="0"/>
              <w:outlineLvl w:val="1"/>
            </w:pPr>
            <w:r>
              <w:t xml:space="preserve">Computer Science (a.s), </w:t>
            </w:r>
            <w:r w:rsidRPr="29B3A031">
              <w:rPr>
                <w:rStyle w:val="SubtleReference"/>
              </w:rPr>
              <w:t>OTC</w:t>
            </w:r>
          </w:p>
          <w:p w14:paraId="119CE4E0" w14:textId="77777777" w:rsidR="007538DC" w:rsidRPr="00CF1A49" w:rsidRDefault="29B3A031" w:rsidP="29B3A031">
            <w:pPr>
              <w:contextualSpacing w:val="0"/>
            </w:pPr>
            <w:r>
              <w:t xml:space="preserve">Currently enrolled in OTC’s computer science program, 46 credits completed, taking 11 more this semester, with a 3.4 </w:t>
            </w:r>
            <w:proofErr w:type="spellStart"/>
            <w:r>
              <w:t>gpa</w:t>
            </w:r>
            <w:proofErr w:type="spellEnd"/>
            <w:r>
              <w:t>.</w:t>
            </w:r>
          </w:p>
        </w:tc>
      </w:tr>
      <w:tr w:rsidR="00F61DF9" w:rsidRPr="00CF1A49" w14:paraId="36EF4C7B" w14:textId="77777777" w:rsidTr="29B3A031">
        <w:tc>
          <w:tcPr>
            <w:tcW w:w="9355" w:type="dxa"/>
            <w:tcMar>
              <w:top w:w="216" w:type="dxa"/>
            </w:tcMar>
          </w:tcPr>
          <w:p w14:paraId="1EFBA4D5" w14:textId="77777777" w:rsidR="00F61DF9" w:rsidRDefault="00F61DF9" w:rsidP="29B3A031">
            <w:pPr>
              <w:pStyle w:val="Heading2"/>
              <w:outlineLvl w:val="1"/>
            </w:pPr>
          </w:p>
        </w:tc>
      </w:tr>
    </w:tbl>
    <w:sdt>
      <w:sdtPr>
        <w:alias w:val="Skills:"/>
        <w:tag w:val="Skills:"/>
        <w:id w:val="-1392877668"/>
        <w:placeholder>
          <w:docPart w:val="EDF7D68543F646C3A2B1E3970E875F1F"/>
        </w:placeholder>
        <w:temporary/>
        <w:showingPlcHdr/>
        <w15:appearance w15:val="hidden"/>
      </w:sdtPr>
      <w:sdtEndPr/>
      <w:sdtContent>
        <w:p w14:paraId="1555E101" w14:textId="77777777" w:rsidR="00486277" w:rsidRPr="00CF1A49" w:rsidRDefault="29B3A031" w:rsidP="29B3A031">
          <w:pPr>
            <w:pStyle w:val="Heading1"/>
            <w:spacing w:before="0"/>
          </w:pPr>
          <w: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3B1F212" w14:textId="77777777" w:rsidTr="29B3A031">
        <w:tc>
          <w:tcPr>
            <w:tcW w:w="4675" w:type="dxa"/>
          </w:tcPr>
          <w:p w14:paraId="1AA5A06F" w14:textId="77777777" w:rsidR="001E3120" w:rsidRPr="006E1507" w:rsidRDefault="29B3A031" w:rsidP="29B3A031">
            <w:pPr>
              <w:pStyle w:val="ListBullet"/>
              <w:contextualSpacing w:val="0"/>
            </w:pPr>
            <w:r>
              <w:t>Learning new programming syntax.</w:t>
            </w:r>
          </w:p>
          <w:p w14:paraId="5F087739" w14:textId="77777777" w:rsidR="001F4E6D" w:rsidRPr="006E1507" w:rsidRDefault="29B3A031" w:rsidP="29B3A031">
            <w:pPr>
              <w:pStyle w:val="ListBullet"/>
              <w:contextualSpacing w:val="0"/>
            </w:pPr>
            <w:r>
              <w:t>Patience (Probably from the preschoolers)</w:t>
            </w:r>
          </w:p>
        </w:tc>
        <w:tc>
          <w:tcPr>
            <w:tcW w:w="4675" w:type="dxa"/>
            <w:tcMar>
              <w:left w:w="360" w:type="dxa"/>
            </w:tcMar>
          </w:tcPr>
          <w:p w14:paraId="62D2A8AF" w14:textId="77777777" w:rsidR="003A0632" w:rsidRPr="006E1507" w:rsidRDefault="29B3A031" w:rsidP="29B3A031">
            <w:pPr>
              <w:pStyle w:val="ListBullet"/>
              <w:contextualSpacing w:val="0"/>
            </w:pPr>
            <w:r>
              <w:t>Positivity</w:t>
            </w:r>
          </w:p>
          <w:p w14:paraId="469E3FC1" w14:textId="77777777" w:rsidR="001E3120" w:rsidRPr="006E1507" w:rsidRDefault="29B3A031" w:rsidP="29B3A031">
            <w:pPr>
              <w:pStyle w:val="ListBullet"/>
              <w:contextualSpacing w:val="0"/>
            </w:pPr>
            <w:r>
              <w:t>Curiosity</w:t>
            </w:r>
          </w:p>
          <w:p w14:paraId="4000A475" w14:textId="77777777" w:rsidR="001E3120" w:rsidRPr="006E1507" w:rsidRDefault="29B3A031" w:rsidP="29B3A031">
            <w:pPr>
              <w:pStyle w:val="ListBullet"/>
              <w:contextualSpacing w:val="0"/>
            </w:pPr>
            <w:r>
              <w:t>Team Work</w:t>
            </w:r>
          </w:p>
        </w:tc>
      </w:tr>
    </w:tbl>
    <w:sdt>
      <w:sdtPr>
        <w:alias w:val="Activities:"/>
        <w:tag w:val="Activities:"/>
        <w:id w:val="1223332893"/>
        <w:placeholder>
          <w:docPart w:val="18FECA39F84D4514A8195E0C063D0261"/>
        </w:placeholder>
        <w:temporary/>
        <w:showingPlcHdr/>
        <w15:appearance w15:val="hidden"/>
      </w:sdtPr>
      <w:sdtEndPr/>
      <w:sdtContent>
        <w:p w14:paraId="0CA08704" w14:textId="77777777" w:rsidR="00AD782D" w:rsidRPr="00CF1A49" w:rsidRDefault="29B3A031" w:rsidP="29B3A031">
          <w:pPr>
            <w:pStyle w:val="Heading1"/>
            <w:spacing w:before="0"/>
          </w:pPr>
          <w:r>
            <w:t>Activities</w:t>
          </w:r>
        </w:p>
      </w:sdtContent>
    </w:sdt>
    <w:p w14:paraId="05685C47" w14:textId="354B20AF" w:rsidR="00B51D1B" w:rsidRPr="006E1507" w:rsidRDefault="29B3A031" w:rsidP="29B3A031">
      <w:r>
        <w:t>I enjoy playing a variety of video games with friends, I also love exploring outdoors and going on hikes with my Golden Doodle, I enjoy hanging out with friends. In my free time if I don’t have any homework I like to create different websites, just to explore different styles and layouts, I am currently enrolled in a JavaScript class and I hope to integrate that into my websites!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D42BE" w14:textId="77777777" w:rsidR="00716A5B" w:rsidRDefault="00716A5B" w:rsidP="0068194B">
      <w:r>
        <w:separator/>
      </w:r>
    </w:p>
    <w:p w14:paraId="2B764419" w14:textId="77777777" w:rsidR="00716A5B" w:rsidRDefault="00716A5B"/>
    <w:p w14:paraId="731F3B16" w14:textId="77777777" w:rsidR="00716A5B" w:rsidRDefault="00716A5B"/>
  </w:endnote>
  <w:endnote w:type="continuationSeparator" w:id="0">
    <w:p w14:paraId="4FCFBC31" w14:textId="77777777" w:rsidR="00716A5B" w:rsidRDefault="00716A5B" w:rsidP="0068194B">
      <w:r>
        <w:continuationSeparator/>
      </w:r>
    </w:p>
    <w:p w14:paraId="6F738BF3" w14:textId="77777777" w:rsidR="00716A5B" w:rsidRDefault="00716A5B"/>
    <w:p w14:paraId="3ECCD58D" w14:textId="77777777" w:rsidR="00716A5B" w:rsidRDefault="00716A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5866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4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94978" w14:textId="77777777" w:rsidR="00716A5B" w:rsidRDefault="00716A5B" w:rsidP="0068194B">
      <w:r>
        <w:separator/>
      </w:r>
    </w:p>
    <w:p w14:paraId="1D545843" w14:textId="77777777" w:rsidR="00716A5B" w:rsidRDefault="00716A5B"/>
    <w:p w14:paraId="47CAC9BF" w14:textId="77777777" w:rsidR="00716A5B" w:rsidRDefault="00716A5B"/>
  </w:footnote>
  <w:footnote w:type="continuationSeparator" w:id="0">
    <w:p w14:paraId="2D51A1E4" w14:textId="77777777" w:rsidR="00716A5B" w:rsidRDefault="00716A5B" w:rsidP="0068194B">
      <w:r>
        <w:continuationSeparator/>
      </w:r>
    </w:p>
    <w:p w14:paraId="2FBC669F" w14:textId="77777777" w:rsidR="00716A5B" w:rsidRDefault="00716A5B"/>
    <w:p w14:paraId="69B99D7A" w14:textId="77777777" w:rsidR="00716A5B" w:rsidRDefault="00716A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F13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696C0D" wp14:editId="4062F4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5DCED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5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07F32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6A5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24C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2D44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29B3A031"/>
    <w:rsid w:val="3CCB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BB62CC"/>
  <w15:chartTrackingRefBased/>
  <w15:docId w15:val="{F9AC3406-FB9A-457C-94BA-6A963B79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p0885055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38ABB202A4422C9C03C7255728F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455F4-3501-4EED-8A81-C770093E6EEA}"/>
      </w:docPartPr>
      <w:docPartBody>
        <w:p w:rsidR="0004407D" w:rsidRDefault="0004407D">
          <w:pPr>
            <w:pStyle w:val="8D38ABB202A4422C9C03C7255728F547"/>
          </w:pPr>
          <w:r w:rsidRPr="00CF1A49">
            <w:t>Experience</w:t>
          </w:r>
        </w:p>
      </w:docPartBody>
    </w:docPart>
    <w:docPart>
      <w:docPartPr>
        <w:name w:val="0E4F8BE599904DC89280A2C55C71F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9FCEA-A47A-4E64-BBD9-DA84F5BD6E2C}"/>
      </w:docPartPr>
      <w:docPartBody>
        <w:p w:rsidR="0004407D" w:rsidRDefault="0004407D">
          <w:pPr>
            <w:pStyle w:val="0E4F8BE599904DC89280A2C55C71FE61"/>
          </w:pPr>
          <w:r w:rsidRPr="00CF1A49">
            <w:t>Education</w:t>
          </w:r>
        </w:p>
      </w:docPartBody>
    </w:docPart>
    <w:docPart>
      <w:docPartPr>
        <w:name w:val="EDF7D68543F646C3A2B1E3970E875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CAD8B-2CD2-463F-8939-53DAA2FC712B}"/>
      </w:docPartPr>
      <w:docPartBody>
        <w:p w:rsidR="0004407D" w:rsidRDefault="0004407D">
          <w:pPr>
            <w:pStyle w:val="EDF7D68543F646C3A2B1E3970E875F1F"/>
          </w:pPr>
          <w:r w:rsidRPr="00CF1A49">
            <w:t>Skills</w:t>
          </w:r>
        </w:p>
      </w:docPartBody>
    </w:docPart>
    <w:docPart>
      <w:docPartPr>
        <w:name w:val="18FECA39F84D4514A8195E0C063D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1AD76-1605-4062-B825-19F32FFE046A}"/>
      </w:docPartPr>
      <w:docPartBody>
        <w:p w:rsidR="0004407D" w:rsidRDefault="0004407D">
          <w:pPr>
            <w:pStyle w:val="18FECA39F84D4514A8195E0C063D026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07D"/>
    <w:rsid w:val="0004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AAF834619E4DA6A284CE6A251229DE">
    <w:name w:val="79AAF834619E4DA6A284CE6A251229D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7E55D86732049959897E6CD83E0361C">
    <w:name w:val="47E55D86732049959897E6CD83E0361C"/>
  </w:style>
  <w:style w:type="paragraph" w:customStyle="1" w:styleId="61E54D1DA8204EBD94C2CAFF4E130BF1">
    <w:name w:val="61E54D1DA8204EBD94C2CAFF4E130BF1"/>
  </w:style>
  <w:style w:type="paragraph" w:customStyle="1" w:styleId="F45E741A4FAC4A2EBF991CEF803C9A1D">
    <w:name w:val="F45E741A4FAC4A2EBF991CEF803C9A1D"/>
  </w:style>
  <w:style w:type="paragraph" w:customStyle="1" w:styleId="C687DA3DBC5A452B85BADBA9E005FA9C">
    <w:name w:val="C687DA3DBC5A452B85BADBA9E005FA9C"/>
  </w:style>
  <w:style w:type="paragraph" w:customStyle="1" w:styleId="E3B907BA1DFA40BB853A5252CD1B3E74">
    <w:name w:val="E3B907BA1DFA40BB853A5252CD1B3E74"/>
  </w:style>
  <w:style w:type="paragraph" w:customStyle="1" w:styleId="0B95D71EFB804DB4823F8DC32FA742A0">
    <w:name w:val="0B95D71EFB804DB4823F8DC32FA742A0"/>
  </w:style>
  <w:style w:type="paragraph" w:customStyle="1" w:styleId="9EDAE4CFCFC94036949436DC3DEEFA55">
    <w:name w:val="9EDAE4CFCFC94036949436DC3DEEFA55"/>
  </w:style>
  <w:style w:type="paragraph" w:customStyle="1" w:styleId="8EB3B90A1FA14B6E8762E93B52FD47B4">
    <w:name w:val="8EB3B90A1FA14B6E8762E93B52FD47B4"/>
  </w:style>
  <w:style w:type="paragraph" w:customStyle="1" w:styleId="EC8FE717980444D996AE3C2C23D6DB4F">
    <w:name w:val="EC8FE717980444D996AE3C2C23D6DB4F"/>
  </w:style>
  <w:style w:type="paragraph" w:customStyle="1" w:styleId="A7BE57D3F66E46F49DC7CE9E8A0784D4">
    <w:name w:val="A7BE57D3F66E46F49DC7CE9E8A0784D4"/>
  </w:style>
  <w:style w:type="paragraph" w:customStyle="1" w:styleId="8D38ABB202A4422C9C03C7255728F547">
    <w:name w:val="8D38ABB202A4422C9C03C7255728F547"/>
  </w:style>
  <w:style w:type="paragraph" w:customStyle="1" w:styleId="7381468AC11744B9A5BD2A595EB9B79D">
    <w:name w:val="7381468AC11744B9A5BD2A595EB9B79D"/>
  </w:style>
  <w:style w:type="paragraph" w:customStyle="1" w:styleId="2B26B0D3585B4D648EC133F0727CB8EF">
    <w:name w:val="2B26B0D3585B4D648EC133F0727CB8EF"/>
  </w:style>
  <w:style w:type="paragraph" w:customStyle="1" w:styleId="E9C5A04BA06B4D78B1660FF57BDA53A0">
    <w:name w:val="E9C5A04BA06B4D78B1660FF57BDA53A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11F0417F76D4258884A3B6569377B85">
    <w:name w:val="B11F0417F76D4258884A3B6569377B85"/>
  </w:style>
  <w:style w:type="paragraph" w:customStyle="1" w:styleId="08D673D7ACF449C3AE9C49671E3C6622">
    <w:name w:val="08D673D7ACF449C3AE9C49671E3C6622"/>
  </w:style>
  <w:style w:type="paragraph" w:customStyle="1" w:styleId="28CB20530D8C4C599E8FA9A584A485F0">
    <w:name w:val="28CB20530D8C4C599E8FA9A584A485F0"/>
  </w:style>
  <w:style w:type="paragraph" w:customStyle="1" w:styleId="CC012D6A9BDE434B9891DA6E67C0FBE2">
    <w:name w:val="CC012D6A9BDE434B9891DA6E67C0FBE2"/>
  </w:style>
  <w:style w:type="paragraph" w:customStyle="1" w:styleId="5CFB3FABEB4D4A9CADC48BE036CD9961">
    <w:name w:val="5CFB3FABEB4D4A9CADC48BE036CD9961"/>
  </w:style>
  <w:style w:type="paragraph" w:customStyle="1" w:styleId="D7E8BC9FB6254CBF84586392CF495BF0">
    <w:name w:val="D7E8BC9FB6254CBF84586392CF495BF0"/>
  </w:style>
  <w:style w:type="paragraph" w:customStyle="1" w:styleId="74486B837A7C4F3B995F43DEB4CC5C3F">
    <w:name w:val="74486B837A7C4F3B995F43DEB4CC5C3F"/>
  </w:style>
  <w:style w:type="paragraph" w:customStyle="1" w:styleId="0E4F8BE599904DC89280A2C55C71FE61">
    <w:name w:val="0E4F8BE599904DC89280A2C55C71FE61"/>
  </w:style>
  <w:style w:type="paragraph" w:customStyle="1" w:styleId="355120DD20F049AFA30C0D89DFE651E7">
    <w:name w:val="355120DD20F049AFA30C0D89DFE651E7"/>
  </w:style>
  <w:style w:type="paragraph" w:customStyle="1" w:styleId="D0F22674916F456EA85730373681ED76">
    <w:name w:val="D0F22674916F456EA85730373681ED76"/>
  </w:style>
  <w:style w:type="paragraph" w:customStyle="1" w:styleId="A4D96791E23E45E8B7ABEFC280958992">
    <w:name w:val="A4D96791E23E45E8B7ABEFC280958992"/>
  </w:style>
  <w:style w:type="paragraph" w:customStyle="1" w:styleId="E657063442164F50A50C6A9D7E37AD0C">
    <w:name w:val="E657063442164F50A50C6A9D7E37AD0C"/>
  </w:style>
  <w:style w:type="paragraph" w:customStyle="1" w:styleId="EDB7DAD130524684B40A243A7148CE98">
    <w:name w:val="EDB7DAD130524684B40A243A7148CE98"/>
  </w:style>
  <w:style w:type="paragraph" w:customStyle="1" w:styleId="3F9BF527C9324C799023789DCC73750C">
    <w:name w:val="3F9BF527C9324C799023789DCC73750C"/>
  </w:style>
  <w:style w:type="paragraph" w:customStyle="1" w:styleId="3E3B3C41234A476B8863484B8950A101">
    <w:name w:val="3E3B3C41234A476B8863484B8950A101"/>
  </w:style>
  <w:style w:type="paragraph" w:customStyle="1" w:styleId="3EA91363A5A442E99879BFF81D8B2760">
    <w:name w:val="3EA91363A5A442E99879BFF81D8B2760"/>
  </w:style>
  <w:style w:type="paragraph" w:customStyle="1" w:styleId="530EB9BF65E243A79633E63793477B16">
    <w:name w:val="530EB9BF65E243A79633E63793477B16"/>
  </w:style>
  <w:style w:type="paragraph" w:customStyle="1" w:styleId="F05354BB4D984AB9972D0618F91A42F0">
    <w:name w:val="F05354BB4D984AB9972D0618F91A42F0"/>
  </w:style>
  <w:style w:type="paragraph" w:customStyle="1" w:styleId="EDF7D68543F646C3A2B1E3970E875F1F">
    <w:name w:val="EDF7D68543F646C3A2B1E3970E875F1F"/>
  </w:style>
  <w:style w:type="paragraph" w:customStyle="1" w:styleId="6C84321ECD9346D8A4FBCFFC7B3AF418">
    <w:name w:val="6C84321ECD9346D8A4FBCFFC7B3AF418"/>
  </w:style>
  <w:style w:type="paragraph" w:customStyle="1" w:styleId="B2C52B14EEE14F0EB391B7E0C478DAF0">
    <w:name w:val="B2C52B14EEE14F0EB391B7E0C478DAF0"/>
  </w:style>
  <w:style w:type="paragraph" w:customStyle="1" w:styleId="DEE1F2E786F7430B98DAD0EA18D19CCF">
    <w:name w:val="DEE1F2E786F7430B98DAD0EA18D19CCF"/>
  </w:style>
  <w:style w:type="paragraph" w:customStyle="1" w:styleId="67DC26217B1E40A98DC1815554B3559F">
    <w:name w:val="67DC26217B1E40A98DC1815554B3559F"/>
  </w:style>
  <w:style w:type="paragraph" w:customStyle="1" w:styleId="200F59DE82C747A8B8A257BBA1574C32">
    <w:name w:val="200F59DE82C747A8B8A257BBA1574C32"/>
  </w:style>
  <w:style w:type="paragraph" w:customStyle="1" w:styleId="18FECA39F84D4514A8195E0C063D0261">
    <w:name w:val="18FECA39F84D4514A8195E0C063D0261"/>
  </w:style>
  <w:style w:type="paragraph" w:customStyle="1" w:styleId="5B718375FFA14DE58677A02912FEE7AC">
    <w:name w:val="5B718375FFA14DE58677A02912FEE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Koleman Psrsley</cp:lastModifiedBy>
  <cp:revision>4</cp:revision>
  <dcterms:created xsi:type="dcterms:W3CDTF">2019-01-31T19:58:00Z</dcterms:created>
  <dcterms:modified xsi:type="dcterms:W3CDTF">2019-03-05T23:29:00Z</dcterms:modified>
  <cp:category/>
</cp:coreProperties>
</file>