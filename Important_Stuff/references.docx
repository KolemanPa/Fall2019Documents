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970"/>
        <w:gridCol w:w="7110"/>
      </w:tblGrid>
      <w:tr w:rsidR="00AC7A3A" w:rsidRPr="005C5258" w14:paraId="4C8D96F9" w14:textId="77777777" w:rsidTr="00F746E5">
        <w:tc>
          <w:tcPr>
            <w:tcW w:w="2970" w:type="dxa"/>
            <w:tcMar>
              <w:right w:w="144" w:type="dxa"/>
            </w:tcMar>
          </w:tcPr>
          <w:p w14:paraId="0DC8FDA0" w14:textId="77777777" w:rsidR="00AC7A3A" w:rsidRPr="005C5258" w:rsidRDefault="0094585F">
            <w:pPr>
              <w:pStyle w:val="Heading1"/>
            </w:pPr>
            <w:r>
              <w:t>Koleman Parsley</w:t>
            </w:r>
          </w:p>
          <w:p w14:paraId="72B6A403" w14:textId="77777777" w:rsidR="00AC7A3A" w:rsidRPr="005C5258" w:rsidRDefault="0094585F">
            <w:r>
              <w:t>1398 E. Indian Valley Dr</w:t>
            </w:r>
          </w:p>
          <w:p w14:paraId="63BEEC77" w14:textId="77777777" w:rsidR="00AC7A3A" w:rsidRPr="005C5258" w:rsidRDefault="0094585F">
            <w:r>
              <w:t>Ozark, Mo, 65721</w:t>
            </w:r>
          </w:p>
          <w:p w14:paraId="2E82884B" w14:textId="77777777" w:rsidR="00AC7A3A" w:rsidRPr="005C5258" w:rsidRDefault="0094585F">
            <w:r>
              <w:t>(417) 413-8736</w:t>
            </w:r>
          </w:p>
        </w:tc>
        <w:tc>
          <w:tcPr>
            <w:tcW w:w="7110" w:type="dxa"/>
            <w:tcBorders>
              <w:left w:val="single" w:sz="4" w:space="0" w:color="auto"/>
            </w:tcBorders>
            <w:tcMar>
              <w:right w:w="144" w:type="dxa"/>
            </w:tcMar>
          </w:tcPr>
          <w:p w14:paraId="60B370C6" w14:textId="77777777" w:rsidR="00AC7A3A" w:rsidRPr="005C5258" w:rsidRDefault="00E32096">
            <w:pPr>
              <w:pStyle w:val="Heading1"/>
            </w:pPr>
            <w:sdt>
              <w:sdtPr>
                <w:alias w:val="References:"/>
                <w:tag w:val="References:"/>
                <w:id w:val="-566410597"/>
                <w:placeholder>
                  <w:docPart w:val="F64FFF1408934769B8E662DD9CD1BC17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References</w:t>
                </w:r>
              </w:sdtContent>
            </w:sdt>
          </w:p>
          <w:p w14:paraId="5EFA395D" w14:textId="77777777" w:rsidR="00AC7A3A" w:rsidRPr="005C5258" w:rsidRDefault="0094585F">
            <w:pPr>
              <w:pStyle w:val="Heading2"/>
            </w:pPr>
            <w:r>
              <w:t>Zack Green</w:t>
            </w:r>
          </w:p>
          <w:p w14:paraId="40779208" w14:textId="77777777" w:rsidR="00AC7A3A" w:rsidRDefault="0094585F">
            <w:r>
              <w:t>Pastor at Summit Park Church</w:t>
            </w:r>
          </w:p>
          <w:p w14:paraId="462A104D" w14:textId="77777777" w:rsidR="0094585F" w:rsidRDefault="0094585F"/>
          <w:p w14:paraId="56C03A2E" w14:textId="77777777" w:rsidR="0094585F" w:rsidRPr="005C5258" w:rsidRDefault="0094585F">
            <w:r>
              <w:t>(417) 839-8590</w:t>
            </w:r>
          </w:p>
          <w:p w14:paraId="2784D93E" w14:textId="77777777" w:rsidR="00AC7A3A" w:rsidRPr="005C5258" w:rsidRDefault="0094585F" w:rsidP="0094585F">
            <w:pPr>
              <w:pStyle w:val="Heading3"/>
            </w:pPr>
            <w:r>
              <w:t>Was interning for last semester</w:t>
            </w:r>
          </w:p>
          <w:p w14:paraId="2E8EF3E5" w14:textId="77777777" w:rsidR="00AC7A3A" w:rsidRPr="005C5258" w:rsidRDefault="00AC7A3A" w:rsidP="0055552C">
            <w:pPr>
              <w:pStyle w:val="IntenseQuote"/>
            </w:pPr>
          </w:p>
          <w:p w14:paraId="3D2F5FE6" w14:textId="77777777" w:rsidR="0055552C" w:rsidRPr="005C5258" w:rsidRDefault="0094585F" w:rsidP="0055552C">
            <w:pPr>
              <w:pStyle w:val="Heading2"/>
            </w:pPr>
            <w:r>
              <w:t>Geoff Todd</w:t>
            </w:r>
          </w:p>
          <w:p w14:paraId="5D7ECDE0" w14:textId="77777777" w:rsidR="0055552C" w:rsidRDefault="0094585F" w:rsidP="0055552C">
            <w:r>
              <w:t xml:space="preserve">Director at </w:t>
            </w:r>
            <w:proofErr w:type="spellStart"/>
            <w:r>
              <w:t>Kanakuk</w:t>
            </w:r>
            <w:proofErr w:type="spellEnd"/>
            <w:r>
              <w:t xml:space="preserve"> Kauai Family Kamp</w:t>
            </w:r>
          </w:p>
          <w:p w14:paraId="64ACE39D" w14:textId="77777777" w:rsidR="0094585F" w:rsidRPr="005C5258" w:rsidRDefault="0094585F" w:rsidP="0055552C">
            <w:r>
              <w:t>Director of Marketing at After Dark</w:t>
            </w:r>
          </w:p>
          <w:p w14:paraId="57A4E4B0" w14:textId="77777777" w:rsidR="0055552C" w:rsidRPr="005C5258" w:rsidRDefault="0094585F" w:rsidP="0055552C">
            <w:proofErr w:type="spellStart"/>
            <w:r>
              <w:t>Kanakuk</w:t>
            </w:r>
            <w:proofErr w:type="spellEnd"/>
            <w:r>
              <w:t xml:space="preserve"> </w:t>
            </w:r>
            <w:proofErr w:type="spellStart"/>
            <w:r>
              <w:t>Kamps</w:t>
            </w:r>
            <w:proofErr w:type="spellEnd"/>
          </w:p>
          <w:p w14:paraId="6BE607EE" w14:textId="77777777" w:rsidR="0055552C" w:rsidRPr="005C5258" w:rsidRDefault="0055552C" w:rsidP="0055552C"/>
          <w:p w14:paraId="72CB270D" w14:textId="77777777" w:rsidR="0055552C" w:rsidRPr="005C5258" w:rsidRDefault="0055552C" w:rsidP="0055552C"/>
          <w:p w14:paraId="76A605A5" w14:textId="77777777" w:rsidR="0055552C" w:rsidRPr="005C5258" w:rsidRDefault="0094585F" w:rsidP="0055552C">
            <w:r>
              <w:t>(512) 574-4848</w:t>
            </w:r>
            <w:r w:rsidR="0055552C" w:rsidRPr="005C5258">
              <w:t xml:space="preserve"> |</w:t>
            </w:r>
            <w:r>
              <w:t xml:space="preserve"> </w:t>
            </w:r>
          </w:p>
          <w:p w14:paraId="5A3388BF" w14:textId="77777777" w:rsidR="0055552C" w:rsidRPr="005C5258" w:rsidRDefault="0094585F" w:rsidP="0055552C">
            <w:pPr>
              <w:pStyle w:val="Heading3"/>
            </w:pPr>
            <w:r>
              <w:t>Summer Camp Director</w:t>
            </w:r>
          </w:p>
          <w:p w14:paraId="0611E055" w14:textId="77777777" w:rsidR="0055552C" w:rsidRPr="005C5258" w:rsidRDefault="0094585F" w:rsidP="0055552C">
            <w:r>
              <w:t xml:space="preserve">Volunteered/Worked under Geoff Todd for the past 3 years at </w:t>
            </w:r>
            <w:proofErr w:type="spellStart"/>
            <w:r>
              <w:t>kanakuk</w:t>
            </w:r>
            <w:proofErr w:type="spellEnd"/>
            <w:r>
              <w:t xml:space="preserve"> </w:t>
            </w:r>
            <w:proofErr w:type="spellStart"/>
            <w:r>
              <w:t>kamps</w:t>
            </w:r>
            <w:proofErr w:type="spellEnd"/>
          </w:p>
          <w:p w14:paraId="76D7C14B" w14:textId="77777777" w:rsidR="0055552C" w:rsidRPr="005C5258" w:rsidRDefault="0055552C" w:rsidP="0055552C">
            <w:pPr>
              <w:pStyle w:val="IntenseQuote"/>
            </w:pPr>
          </w:p>
          <w:p w14:paraId="4E1F3EB9" w14:textId="77777777" w:rsidR="0055552C" w:rsidRPr="005C5258" w:rsidRDefault="0094585F" w:rsidP="0055552C">
            <w:pPr>
              <w:pStyle w:val="Heading2"/>
            </w:pPr>
            <w:r>
              <w:t>Pastor Chris Davis</w:t>
            </w:r>
          </w:p>
          <w:p w14:paraId="1FB62F61" w14:textId="77777777" w:rsidR="0055552C" w:rsidRPr="005C5258" w:rsidRDefault="00BF0F6A" w:rsidP="0055552C">
            <w:r>
              <w:t>James River Youth Pastor</w:t>
            </w:r>
          </w:p>
          <w:p w14:paraId="2B444C7E" w14:textId="77777777" w:rsidR="0055552C" w:rsidRPr="005C5258" w:rsidRDefault="0055552C" w:rsidP="0055552C"/>
          <w:p w14:paraId="763756B6" w14:textId="77777777" w:rsidR="0055552C" w:rsidRPr="005C5258" w:rsidRDefault="00BF0F6A" w:rsidP="0055552C">
            <w:r>
              <w:t>(417) 812-3867</w:t>
            </w:r>
          </w:p>
          <w:p w14:paraId="44067542" w14:textId="77777777" w:rsidR="0055552C" w:rsidRPr="005C5258" w:rsidRDefault="00BF0F6A" w:rsidP="00BF0F6A">
            <w:pPr>
              <w:pStyle w:val="Heading3"/>
            </w:pPr>
            <w:r>
              <w:t>Currently Intern Under</w:t>
            </w:r>
          </w:p>
          <w:p w14:paraId="5D1E6626" w14:textId="77777777" w:rsidR="00AC7A3A" w:rsidRDefault="00AC7A3A" w:rsidP="005C5258">
            <w:pPr>
              <w:pStyle w:val="IntenseQuote"/>
            </w:pPr>
          </w:p>
          <w:p w14:paraId="46CD499B" w14:textId="5D5D3DF2" w:rsidR="00E32096" w:rsidRPr="00E32096" w:rsidRDefault="00E32096" w:rsidP="00E32096">
            <w:bookmarkStart w:id="0" w:name="_GoBack"/>
            <w:bookmarkEnd w:id="0"/>
          </w:p>
        </w:tc>
      </w:tr>
    </w:tbl>
    <w:p w14:paraId="6EE5BC39" w14:textId="77777777" w:rsidR="00872FBB" w:rsidRDefault="00872FBB" w:rsidP="007F1DE4"/>
    <w:sectPr w:rsidR="00872FBB">
      <w:footerReference w:type="default" r:id="rId7"/>
      <w:pgSz w:w="12240" w:h="15840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3CB9B" w14:textId="77777777" w:rsidR="0094585F" w:rsidRDefault="0094585F">
      <w:r>
        <w:separator/>
      </w:r>
    </w:p>
  </w:endnote>
  <w:endnote w:type="continuationSeparator" w:id="0">
    <w:p w14:paraId="0CF774F9" w14:textId="77777777" w:rsidR="0094585F" w:rsidRDefault="0094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 table"/>
    </w:tblPr>
    <w:tblGrid>
      <w:gridCol w:w="8640"/>
      <w:gridCol w:w="1440"/>
    </w:tblGrid>
    <w:tr w:rsidR="00872FBB" w:rsidRPr="00872FBB" w14:paraId="28A36D7B" w14:textId="77777777" w:rsidTr="00872FBB">
      <w:tc>
        <w:tcPr>
          <w:tcW w:w="8640" w:type="dxa"/>
          <w:vAlign w:val="bottom"/>
        </w:tcPr>
        <w:sdt>
          <w:sdtPr>
            <w:alias w:val="Enter your name:"/>
            <w:tag w:val="Enter your name:"/>
            <w:id w:val="1478026850"/>
            <w:placeholder/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52F8564A" w14:textId="77777777" w:rsidR="00872FBB" w:rsidRPr="00872FBB" w:rsidRDefault="003221C0" w:rsidP="00872FBB">
              <w:pPr>
                <w:pStyle w:val="Footer"/>
              </w:pPr>
              <w:r w:rsidRPr="00872FBB">
                <w:t>Your Name</w:t>
              </w:r>
            </w:p>
          </w:sdtContent>
        </w:sdt>
      </w:tc>
      <w:tc>
        <w:tcPr>
          <w:tcW w:w="1440" w:type="dxa"/>
          <w:vAlign w:val="bottom"/>
        </w:tcPr>
        <w:p w14:paraId="1C1339F7" w14:textId="77777777" w:rsidR="00872FBB" w:rsidRPr="00872FBB" w:rsidRDefault="00872FBB" w:rsidP="00872FBB">
          <w:pPr>
            <w:pStyle w:val="Footer-RightAlign"/>
          </w:pPr>
          <w:r w:rsidRPr="00872FBB">
            <w:fldChar w:fldCharType="begin"/>
          </w:r>
          <w:r w:rsidRPr="00872FBB">
            <w:instrText xml:space="preserve"> PAGE   \* MERGEFORMAT </w:instrText>
          </w:r>
          <w:r w:rsidRPr="00872FBB">
            <w:fldChar w:fldCharType="separate"/>
          </w:r>
          <w:r w:rsidR="003221C0">
            <w:rPr>
              <w:noProof/>
            </w:rPr>
            <w:t>2</w:t>
          </w:r>
          <w:r w:rsidRPr="00872FBB">
            <w:fldChar w:fldCharType="end"/>
          </w:r>
        </w:p>
      </w:tc>
    </w:tr>
  </w:tbl>
  <w:p w14:paraId="20ABDCBB" w14:textId="77777777" w:rsidR="009861DF" w:rsidRDefault="009861DF" w:rsidP="0061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0240" w14:textId="77777777" w:rsidR="0094585F" w:rsidRDefault="0094585F">
      <w:r>
        <w:separator/>
      </w:r>
    </w:p>
  </w:footnote>
  <w:footnote w:type="continuationSeparator" w:id="0">
    <w:p w14:paraId="5FDF66F1" w14:textId="77777777" w:rsidR="0094585F" w:rsidRDefault="0094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4A31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4AF3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63C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166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F0A5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0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E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AB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8AA2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EE3B9E"/>
    <w:lvl w:ilvl="0">
      <w:start w:val="1"/>
      <w:numFmt w:val="bullet"/>
      <w:pStyle w:val="ListBullet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5F"/>
    <w:rsid w:val="000414F2"/>
    <w:rsid w:val="000D259B"/>
    <w:rsid w:val="002B3425"/>
    <w:rsid w:val="003221C0"/>
    <w:rsid w:val="003A02C8"/>
    <w:rsid w:val="00400834"/>
    <w:rsid w:val="00535F87"/>
    <w:rsid w:val="0055552C"/>
    <w:rsid w:val="005C5258"/>
    <w:rsid w:val="0061264F"/>
    <w:rsid w:val="00666256"/>
    <w:rsid w:val="006B3AE2"/>
    <w:rsid w:val="006D6706"/>
    <w:rsid w:val="006E3F9F"/>
    <w:rsid w:val="006F3BBC"/>
    <w:rsid w:val="007E0BD6"/>
    <w:rsid w:val="007F1DE4"/>
    <w:rsid w:val="00833601"/>
    <w:rsid w:val="0086424A"/>
    <w:rsid w:val="00872FBB"/>
    <w:rsid w:val="0088516C"/>
    <w:rsid w:val="008D1717"/>
    <w:rsid w:val="0094585F"/>
    <w:rsid w:val="009861DF"/>
    <w:rsid w:val="00AC7A3A"/>
    <w:rsid w:val="00BE58DB"/>
    <w:rsid w:val="00BF0F6A"/>
    <w:rsid w:val="00C34894"/>
    <w:rsid w:val="00C45AE4"/>
    <w:rsid w:val="00C63F92"/>
    <w:rsid w:val="00C64476"/>
    <w:rsid w:val="00C97E36"/>
    <w:rsid w:val="00DA6309"/>
    <w:rsid w:val="00E30857"/>
    <w:rsid w:val="00E32096"/>
    <w:rsid w:val="00E57693"/>
    <w:rsid w:val="00EB15EF"/>
    <w:rsid w:val="00F72DFD"/>
    <w:rsid w:val="00F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5F5A"/>
  <w15:chartTrackingRefBased/>
  <w15:docId w15:val="{F889BB11-773C-4D68-A834-823302EF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258"/>
  </w:style>
  <w:style w:type="paragraph" w:styleId="Heading1">
    <w:name w:val="heading 1"/>
    <w:basedOn w:val="Normal"/>
    <w:uiPriority w:val="9"/>
    <w:qFormat/>
    <w:rsid w:val="00872FBB"/>
    <w:pPr>
      <w:keepNext/>
      <w:keepLines/>
      <w:spacing w:before="80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5258"/>
    <w:pPr>
      <w:keepNext/>
      <w:keepLines/>
      <w:pBdr>
        <w:top w:val="single" w:sz="4" w:space="1" w:color="7F7F7F" w:themeColor="text1" w:themeTint="80"/>
      </w:pBdr>
      <w:spacing w:before="36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BB"/>
    <w:pPr>
      <w:keepNext/>
      <w:keepLines/>
      <w:spacing w:before="16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256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2F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FBB"/>
    <w:rPr>
      <w:color w:val="2E74B5" w:themeColor="accent1" w:themeShade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2FBB"/>
    <w:rPr>
      <w:color w:val="2E74B5" w:themeColor="accent1" w:themeShade="BF"/>
      <w:szCs w:val="20"/>
    </w:rPr>
  </w:style>
  <w:style w:type="paragraph" w:styleId="IntenseQuote">
    <w:name w:val="Intense Quote"/>
    <w:basedOn w:val="Normal"/>
    <w:next w:val="Normal"/>
    <w:uiPriority w:val="10"/>
    <w:qFormat/>
    <w:rsid w:val="007E0BD6"/>
    <w:pPr>
      <w:pBdr>
        <w:top w:val="single" w:sz="4" w:space="4" w:color="2E74B5" w:themeColor="accent1" w:themeShade="BF"/>
      </w:pBdr>
      <w:ind w:left="72" w:right="72"/>
    </w:pPr>
    <w:rPr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8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87"/>
    <w:rPr>
      <w:rFonts w:ascii="Segoe UI" w:hAnsi="Segoe UI" w:cs="Segoe UI"/>
      <w:color w:val="595959" w:themeColor="text1" w:themeTint="A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35F87"/>
  </w:style>
  <w:style w:type="paragraph" w:styleId="BlockText">
    <w:name w:val="Block Text"/>
    <w:basedOn w:val="Normal"/>
    <w:uiPriority w:val="99"/>
    <w:semiHidden/>
    <w:unhideWhenUsed/>
    <w:rsid w:val="0066625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35F87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F87"/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35F8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F87"/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5F8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5F87"/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35F8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35F87"/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5F8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5F87"/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35F8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35F87"/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5F8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5F87"/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5F8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5F87"/>
    <w:rPr>
      <w:color w:val="595959" w:themeColor="text1" w:themeTint="A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72FB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F8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35F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35F87"/>
    <w:rPr>
      <w:color w:val="595959" w:themeColor="text1" w:themeTint="A6"/>
    </w:rPr>
  </w:style>
  <w:style w:type="table" w:styleId="ColorfulGrid">
    <w:name w:val="Colorful Grid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35F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F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F87"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F87"/>
    <w:rPr>
      <w:b/>
      <w:bCs/>
      <w:color w:val="595959" w:themeColor="text1" w:themeTint="A6"/>
      <w:szCs w:val="20"/>
    </w:rPr>
  </w:style>
  <w:style w:type="table" w:styleId="DarkList">
    <w:name w:val="Dark List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F87"/>
  </w:style>
  <w:style w:type="character" w:customStyle="1" w:styleId="DateChar">
    <w:name w:val="Date Char"/>
    <w:basedOn w:val="DefaultParagraphFont"/>
    <w:link w:val="Date"/>
    <w:uiPriority w:val="99"/>
    <w:semiHidden/>
    <w:rsid w:val="00535F87"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5F8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F87"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35F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35F87"/>
    <w:rPr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535F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F8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F87"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35F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35F8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F8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F8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F87"/>
    <w:rPr>
      <w:color w:val="595959" w:themeColor="text1" w:themeTint="A6"/>
      <w:szCs w:val="20"/>
    </w:rPr>
  </w:style>
  <w:style w:type="table" w:styleId="GridTable1Light">
    <w:name w:val="Grid Table 1 Light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424A"/>
  </w:style>
  <w:style w:type="character" w:customStyle="1" w:styleId="HeaderChar">
    <w:name w:val="Header Char"/>
    <w:basedOn w:val="DefaultParagraphFont"/>
    <w:link w:val="Header"/>
    <w:uiPriority w:val="99"/>
    <w:rsid w:val="0086424A"/>
  </w:style>
  <w:style w:type="character" w:customStyle="1" w:styleId="Heading4Char">
    <w:name w:val="Heading 4 Char"/>
    <w:basedOn w:val="DefaultParagraphFont"/>
    <w:link w:val="Heading4"/>
    <w:uiPriority w:val="9"/>
    <w:semiHidden/>
    <w:rsid w:val="00535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8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8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35F87"/>
  </w:style>
  <w:style w:type="paragraph" w:styleId="HTMLAddress">
    <w:name w:val="HTML Address"/>
    <w:basedOn w:val="Normal"/>
    <w:link w:val="HTMLAddressChar"/>
    <w:uiPriority w:val="99"/>
    <w:semiHidden/>
    <w:unhideWhenUsed/>
    <w:rsid w:val="00535F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5F87"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sid w:val="00535F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35F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8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35F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35F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5F8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35F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35F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35F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35F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35F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35F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35F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35F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35F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35F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62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2FBB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F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35F87"/>
  </w:style>
  <w:style w:type="paragraph" w:styleId="List">
    <w:name w:val="List"/>
    <w:basedOn w:val="Normal"/>
    <w:uiPriority w:val="99"/>
    <w:semiHidden/>
    <w:unhideWhenUsed/>
    <w:rsid w:val="00535F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35F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35F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35F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35F87"/>
    <w:pPr>
      <w:ind w:left="1800" w:hanging="360"/>
      <w:contextualSpacing/>
    </w:pPr>
  </w:style>
  <w:style w:type="paragraph" w:styleId="ListBullet">
    <w:name w:val="List Bullet"/>
    <w:basedOn w:val="Normal"/>
    <w:uiPriority w:val="39"/>
    <w:semiHidden/>
    <w:unhideWhenUsed/>
    <w:qFormat/>
    <w:rsid w:val="00535F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35F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35F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35F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35F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35F8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35F8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35F8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35F8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35F87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35F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35F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35F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35F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35F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72FB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35F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table" w:styleId="MediumGrid1">
    <w:name w:val="Medium Grid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35F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35F87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NoSpacing">
    <w:name w:val="No Spacing"/>
    <w:semiHidden/>
    <w:unhideWhenUsed/>
    <w:qFormat/>
    <w:rsid w:val="00535F87"/>
  </w:style>
  <w:style w:type="paragraph" w:styleId="NormalWeb">
    <w:name w:val="Normal (Web)"/>
    <w:basedOn w:val="Normal"/>
    <w:uiPriority w:val="99"/>
    <w:semiHidden/>
    <w:unhideWhenUsed/>
    <w:rsid w:val="00535F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35F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35F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35F87"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535F87"/>
  </w:style>
  <w:style w:type="table" w:styleId="PlainTable1">
    <w:name w:val="Plain Table 1"/>
    <w:basedOn w:val="TableNormal"/>
    <w:uiPriority w:val="41"/>
    <w:rsid w:val="00535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5F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5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F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5F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35F8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5F87"/>
    <w:rPr>
      <w:rFonts w:ascii="Consolas" w:hAnsi="Consolas"/>
      <w:color w:val="595959" w:themeColor="text1" w:themeTint="A6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625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625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35F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35F87"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35F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35F87"/>
    <w:rPr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535F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2FB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2FB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35F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35F8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35F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35F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35F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35F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35F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35F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35F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35F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35F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35F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35F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35F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35F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35F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35F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35F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35F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35F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35F87"/>
  </w:style>
  <w:style w:type="table" w:styleId="TableProfessional">
    <w:name w:val="Table Professional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35F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35F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35F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35F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3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35F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35F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35F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872FBB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72FBB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35F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35F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35F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5F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35F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35F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35F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35F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35F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FBB"/>
    <w:pPr>
      <w:outlineLvl w:val="9"/>
    </w:pPr>
  </w:style>
  <w:style w:type="paragraph" w:customStyle="1" w:styleId="Footer-RightAlign">
    <w:name w:val="Footer - Right Align"/>
    <w:basedOn w:val="Normal"/>
    <w:uiPriority w:val="99"/>
    <w:qFormat/>
    <w:rsid w:val="00872FBB"/>
    <w:pPr>
      <w:jc w:val="right"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ko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4FFF1408934769B8E662DD9CD1B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80725-9EA9-4135-8CE7-516518F9459E}"/>
      </w:docPartPr>
      <w:docPartBody>
        <w:p w:rsidR="00000000" w:rsidRDefault="00CF5472">
          <w:pPr>
            <w:pStyle w:val="F64FFF1408934769B8E662DD9CD1BC17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CDF43625FC4DBBBB69C6A8EAD62C74">
    <w:name w:val="C4CDF43625FC4DBBBB69C6A8EAD62C74"/>
  </w:style>
  <w:style w:type="paragraph" w:customStyle="1" w:styleId="1283361EC6404CC99BA28CBC247B68E4">
    <w:name w:val="1283361EC6404CC99BA28CBC247B68E4"/>
  </w:style>
  <w:style w:type="paragraph" w:customStyle="1" w:styleId="CD9BAD5A8A064BE698591197A5C7CE6C">
    <w:name w:val="CD9BAD5A8A064BE698591197A5C7CE6C"/>
  </w:style>
  <w:style w:type="paragraph" w:customStyle="1" w:styleId="552884AF3D384DBDA33B62799543F6AD">
    <w:name w:val="552884AF3D384DBDA33B62799543F6AD"/>
  </w:style>
  <w:style w:type="paragraph" w:customStyle="1" w:styleId="FEDE82ACE9674DAD880DC47ADAE59A9B">
    <w:name w:val="FEDE82ACE9674DAD880DC47ADAE59A9B"/>
  </w:style>
  <w:style w:type="paragraph" w:customStyle="1" w:styleId="F64FFF1408934769B8E662DD9CD1BC17">
    <w:name w:val="F64FFF1408934769B8E662DD9CD1BC17"/>
  </w:style>
  <w:style w:type="paragraph" w:customStyle="1" w:styleId="C519C31050C64694BE092E4F4B03EF0F">
    <w:name w:val="C519C31050C64694BE092E4F4B03EF0F"/>
  </w:style>
  <w:style w:type="paragraph" w:customStyle="1" w:styleId="4CD9456D298545DD9BC3F2B4E21490EB">
    <w:name w:val="4CD9456D298545DD9BC3F2B4E21490EB"/>
  </w:style>
  <w:style w:type="paragraph" w:customStyle="1" w:styleId="00DFA40FE40A4E898DC0B6D89AD826A1">
    <w:name w:val="00DFA40FE40A4E898DC0B6D89AD826A1"/>
  </w:style>
  <w:style w:type="paragraph" w:customStyle="1" w:styleId="35C317A231B04587AFD9C252AF9EE9D2">
    <w:name w:val="35C317A231B04587AFD9C252AF9EE9D2"/>
  </w:style>
  <w:style w:type="paragraph" w:customStyle="1" w:styleId="9AFD9DC2552A400F8DEFBB62A4E5972B">
    <w:name w:val="9AFD9DC2552A400F8DEFBB62A4E5972B"/>
  </w:style>
  <w:style w:type="paragraph" w:customStyle="1" w:styleId="FD3BF7C396264EA9BB3B14CFECE0451F">
    <w:name w:val="FD3BF7C396264EA9BB3B14CFECE0451F"/>
  </w:style>
  <w:style w:type="paragraph" w:customStyle="1" w:styleId="9049FEF90315463C91D88132B76F8378">
    <w:name w:val="9049FEF90315463C91D88132B76F8378"/>
  </w:style>
  <w:style w:type="paragraph" w:customStyle="1" w:styleId="966F29385CA2459FB034DF57B0E90A8D">
    <w:name w:val="966F29385CA2459FB034DF57B0E90A8D"/>
  </w:style>
  <w:style w:type="paragraph" w:customStyle="1" w:styleId="B4AB3D9578844A99A60BB60EBBC54C5C">
    <w:name w:val="B4AB3D9578844A99A60BB60EBBC54C5C"/>
  </w:style>
  <w:style w:type="paragraph" w:customStyle="1" w:styleId="403D2622B72E43CFBF9DCA87404B5E9C">
    <w:name w:val="403D2622B72E43CFBF9DCA87404B5E9C"/>
  </w:style>
  <w:style w:type="paragraph" w:customStyle="1" w:styleId="ECC42D989C224E8F944714223ACB047E">
    <w:name w:val="ECC42D989C224E8F944714223ACB047E"/>
  </w:style>
  <w:style w:type="paragraph" w:customStyle="1" w:styleId="9D0EDA0D69E346C88E5B7CDE1FE0F0F3">
    <w:name w:val="9D0EDA0D69E346C88E5B7CDE1FE0F0F3"/>
  </w:style>
  <w:style w:type="paragraph" w:customStyle="1" w:styleId="919A9CE09B7D4856BF6F837D09CBFD9F">
    <w:name w:val="919A9CE09B7D4856BF6F837D09CBFD9F"/>
  </w:style>
  <w:style w:type="paragraph" w:customStyle="1" w:styleId="EF9ADDCD24504B87BFE53171F9A8DA9F">
    <w:name w:val="EF9ADDCD24504B87BFE53171F9A8DA9F"/>
  </w:style>
  <w:style w:type="paragraph" w:customStyle="1" w:styleId="D498BAB71DDB43E888389A5A83D11003">
    <w:name w:val="D498BAB71DDB43E888389A5A83D11003"/>
  </w:style>
  <w:style w:type="paragraph" w:customStyle="1" w:styleId="A98124622ABD4CFCA62E98DFD4459055">
    <w:name w:val="A98124622ABD4CFCA62E98DFD4459055"/>
  </w:style>
  <w:style w:type="paragraph" w:customStyle="1" w:styleId="F5C0B21808AD4BC58CB450BAAC5A7E53">
    <w:name w:val="F5C0B21808AD4BC58CB450BAAC5A7E53"/>
  </w:style>
  <w:style w:type="paragraph" w:customStyle="1" w:styleId="684015B509F947908E1643E27859D105">
    <w:name w:val="684015B509F947908E1643E27859D105"/>
  </w:style>
  <w:style w:type="paragraph" w:customStyle="1" w:styleId="EC38E222A78349A2ADD429FF6D60F9AF">
    <w:name w:val="EC38E222A78349A2ADD429FF6D60F9AF"/>
  </w:style>
  <w:style w:type="paragraph" w:customStyle="1" w:styleId="E6235ED8782F4FC3AE5F585F5DE829E8">
    <w:name w:val="E6235ED8782F4FC3AE5F585F5DE829E8"/>
  </w:style>
  <w:style w:type="paragraph" w:customStyle="1" w:styleId="DAA9BFAD2A114319A9105845D36262DE">
    <w:name w:val="DAA9BFAD2A114319A9105845D36262DE"/>
  </w:style>
  <w:style w:type="paragraph" w:customStyle="1" w:styleId="C12C79E457AB45A3B6BEAAD4A417058F">
    <w:name w:val="C12C79E457AB45A3B6BEAAD4A417058F"/>
  </w:style>
  <w:style w:type="paragraph" w:customStyle="1" w:styleId="498A4BB746D64B36BF118C37C92C9D61">
    <w:name w:val="498A4BB746D64B36BF118C37C92C9D61"/>
  </w:style>
  <w:style w:type="paragraph" w:customStyle="1" w:styleId="C8B3ADC3A1B944B8A71D050ABD6AE5AE">
    <w:name w:val="C8B3ADC3A1B944B8A71D050ABD6AE5AE"/>
  </w:style>
  <w:style w:type="paragraph" w:customStyle="1" w:styleId="448B6EB0675B46598D3F6615658BD3F7">
    <w:name w:val="448B6EB0675B46598D3F6615658BD3F7"/>
  </w:style>
  <w:style w:type="paragraph" w:customStyle="1" w:styleId="8CC805FA2DF74C06A17A137632D9E506">
    <w:name w:val="8CC805FA2DF74C06A17A137632D9E506"/>
  </w:style>
  <w:style w:type="paragraph" w:customStyle="1" w:styleId="E293B8E499994F20A2935EAC24228CD4">
    <w:name w:val="E293B8E499994F20A2935EAC24228CD4"/>
  </w:style>
  <w:style w:type="paragraph" w:customStyle="1" w:styleId="67DCF74F0C42499298F21FCAC217398A">
    <w:name w:val="67DCF74F0C42499298F21FCAC217398A"/>
  </w:style>
  <w:style w:type="paragraph" w:customStyle="1" w:styleId="058A2543F02C49D580B59A9B2606A351">
    <w:name w:val="058A2543F02C49D580B59A9B2606A351"/>
  </w:style>
  <w:style w:type="paragraph" w:customStyle="1" w:styleId="CF886E68F43D465EA8038C6CF1C15E5D">
    <w:name w:val="CF886E68F43D465EA8038C6CF1C15E5D"/>
  </w:style>
  <w:style w:type="paragraph" w:customStyle="1" w:styleId="05AEACC17E524ED1BDF3E4F81AB55A74">
    <w:name w:val="05AEACC17E524ED1BDF3E4F81AB55A74"/>
  </w:style>
  <w:style w:type="paragraph" w:customStyle="1" w:styleId="FA421E0786E645049D872E3D0A8E5159">
    <w:name w:val="FA421E0786E645049D872E3D0A8E5159"/>
  </w:style>
  <w:style w:type="paragraph" w:customStyle="1" w:styleId="C22D188055204BD191D1BA7BE960B0B4">
    <w:name w:val="C22D188055204BD191D1BA7BE960B0B4"/>
  </w:style>
  <w:style w:type="paragraph" w:customStyle="1" w:styleId="45E6E5F78C964971AA51D1797F2995EC">
    <w:name w:val="45E6E5F78C964971AA51D1797F2995EC"/>
  </w:style>
  <w:style w:type="paragraph" w:customStyle="1" w:styleId="E929C1B50B1B4D1584AA0E9F68808F5C">
    <w:name w:val="E929C1B50B1B4D1584AA0E9F68808F5C"/>
  </w:style>
  <w:style w:type="paragraph" w:customStyle="1" w:styleId="A8FE049714E44664B424572B2E13765B">
    <w:name w:val="A8FE049714E44664B424572B2E13765B"/>
  </w:style>
  <w:style w:type="paragraph" w:customStyle="1" w:styleId="457184C43188482BA54A577BDAE050AE">
    <w:name w:val="457184C43188482BA54A577BDAE05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references.dotx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Koleman Psrsley</dc:creator>
  <cp:lastModifiedBy>Koleman Psrsley</cp:lastModifiedBy>
  <cp:revision>2</cp:revision>
  <dcterms:created xsi:type="dcterms:W3CDTF">2019-03-01T01:06:00Z</dcterms:created>
  <dcterms:modified xsi:type="dcterms:W3CDTF">2019-03-01T01:18:00Z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