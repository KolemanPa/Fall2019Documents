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D3AFC5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C990F6F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BBCE04" wp14:editId="69DB43BF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4A608C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FdpbmRvd3MgUGhvdG8gRWRpdG9yIDEwLjAu&#10;MTAwMTEuMTYzODQAV2luZG93cyBQaG90byBFZGl0b3IgMTAuMC4xMDAxMS4xNjM4NAAyMDE5OjAz&#10;OjA1IDE3OjA2OjE1AAAGkAMAAgAAABQAABEckoYABwAAABIAABEwoAEAAwAAAAEAAQAAoAIABAAA&#10;AAEAAAMwoAMABAAAAAEAAARk6hwABwAACAwAAAkQ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Dw/eHBhY2tl&#10;dCBlbmQ9J3cnPz7/7QAsUGhvdG9zaG9wIDMuMAA4QklNBCUAAAAAABDUHYzZjwCyBOmACZjs+EJ+&#10;/9sAQwADAgIDAgIDAwMDBAMDBAUIBQUEBAUKBwcGCAwKDAwLCgsLDQ4SEA0OEQ4LCxAWEBETFBUV&#10;FQwPFxgWFBgSFBUU/9sAQwEDBAQFBAUJBQUJFA0LDRQUFBQUFBQUFBQUFBQUFBQUFBQUFBQUFBQU&#10;FBQUFBQUFBQUFBQUFBQUFBQUFBQUFBQU/8AAEQgC4QKP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6F1D9F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7438007" w14:textId="77777777" w:rsidR="001B2ABD" w:rsidRDefault="00590D84" w:rsidP="001B2ABD">
            <w:pPr>
              <w:pStyle w:val="Title"/>
            </w:pPr>
            <w:r>
              <w:t>Koleman Parsley</w:t>
            </w:r>
          </w:p>
          <w:p w14:paraId="739383FA" w14:textId="77777777" w:rsidR="001B2ABD" w:rsidRDefault="00590D84" w:rsidP="001B2ABD">
            <w:pPr>
              <w:pStyle w:val="Subtitle"/>
            </w:pPr>
            <w:r w:rsidRPr="00ED59BC">
              <w:rPr>
                <w:spacing w:val="20"/>
                <w:w w:val="100"/>
              </w:rPr>
              <w:t>OTC Studen</w:t>
            </w:r>
            <w:r w:rsidRPr="00ED59BC">
              <w:rPr>
                <w:spacing w:val="4"/>
                <w:w w:val="100"/>
              </w:rPr>
              <w:t>t</w:t>
            </w:r>
          </w:p>
        </w:tc>
      </w:tr>
      <w:tr w:rsidR="001B2ABD" w14:paraId="6A82BC6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60DAB143D6A249B4B9304E6E0C7EA6EB"/>
              </w:placeholder>
              <w:temporary/>
              <w:showingPlcHdr/>
              <w15:appearance w15:val="hidden"/>
            </w:sdtPr>
            <w:sdtContent>
              <w:p w14:paraId="5AEF6C7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E203F56" w14:textId="77777777" w:rsidR="00036450" w:rsidRDefault="00CD4433" w:rsidP="00CD4433">
            <w:r>
              <w:t>I am currently enrolled in Ozarks Technical Community College, planning on transferring to Grand Canyon University this fall! I love creating applications and websites. I would love to have a career in website design or management. I am a quick learner and can quickly pick up on new programming languages and concepts!</w:t>
            </w:r>
          </w:p>
          <w:p w14:paraId="262A8BA1" w14:textId="77777777" w:rsidR="00036450" w:rsidRDefault="00036450" w:rsidP="00036450"/>
          <w:sdt>
            <w:sdtPr>
              <w:id w:val="-1954003311"/>
              <w:placeholder>
                <w:docPart w:val="27A8D2AF5DAF4FC180F9E997EB5CA9E0"/>
              </w:placeholder>
              <w:temporary/>
              <w:showingPlcHdr/>
              <w15:appearance w15:val="hidden"/>
            </w:sdtPr>
            <w:sdtContent>
              <w:p w14:paraId="493B5A9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5135294A8B344BCBB9783AED12DB793"/>
              </w:placeholder>
              <w:temporary/>
              <w:showingPlcHdr/>
              <w15:appearance w15:val="hidden"/>
            </w:sdtPr>
            <w:sdtContent>
              <w:p w14:paraId="050FD237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B003CA8" w14:textId="77777777" w:rsidR="004D3011" w:rsidRDefault="00590D84" w:rsidP="004D3011">
            <w:r>
              <w:t>(417) 413-8736</w:t>
            </w:r>
          </w:p>
          <w:p w14:paraId="6323C71B" w14:textId="77777777" w:rsidR="004D3011" w:rsidRPr="004D3011" w:rsidRDefault="004D3011" w:rsidP="004D3011"/>
          <w:sdt>
            <w:sdtPr>
              <w:id w:val="67859272"/>
              <w:placeholder>
                <w:docPart w:val="E29AA3F2E4054486BDDACDF95716140D"/>
              </w:placeholder>
              <w:temporary/>
              <w:showingPlcHdr/>
              <w15:appearance w15:val="hidden"/>
            </w:sdtPr>
            <w:sdtContent>
              <w:p w14:paraId="6E9A3AFC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2DD5D022" w14:textId="77777777" w:rsidR="004D3011" w:rsidRDefault="00590D84" w:rsidP="004D3011">
            <w:r>
              <w:t>www.KolemanPa.com</w:t>
            </w:r>
          </w:p>
          <w:p w14:paraId="7E9E621E" w14:textId="77777777" w:rsidR="004D3011" w:rsidRDefault="004D3011" w:rsidP="004D3011"/>
          <w:sdt>
            <w:sdtPr>
              <w:id w:val="-240260293"/>
              <w:placeholder>
                <w:docPart w:val="5F8F7F44784A4DBD870F47A35E0ADF38"/>
              </w:placeholder>
              <w:temporary/>
              <w:showingPlcHdr/>
              <w15:appearance w15:val="hidden"/>
            </w:sdtPr>
            <w:sdtContent>
              <w:p w14:paraId="1D271AD4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03CE94C" w14:textId="3423F5E0" w:rsidR="00036450" w:rsidRPr="00E4381A" w:rsidRDefault="00797D03" w:rsidP="004D3011">
            <w:pPr>
              <w:rPr>
                <w:rStyle w:val="Hyperlink"/>
              </w:rPr>
            </w:pPr>
            <w:r>
              <w:t>The</w:t>
            </w:r>
            <w:r w:rsidR="00590D84">
              <w:t>KolemanParsley@gmail.com</w:t>
            </w:r>
          </w:p>
          <w:sdt>
            <w:sdtPr>
              <w:id w:val="-1444214663"/>
              <w:placeholder>
                <w:docPart w:val="9577FBBFCF884648ACED5D1ADE596F8E"/>
              </w:placeholder>
              <w:temporary/>
              <w:showingPlcHdr/>
              <w15:appearance w15:val="hidden"/>
            </w:sdtPr>
            <w:sdtContent>
              <w:p w14:paraId="3BCEB784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463118F" w14:textId="77777777" w:rsidR="004D3011" w:rsidRDefault="00CD4433" w:rsidP="004D3011">
            <w:r>
              <w:t>Hanging out with friends</w:t>
            </w:r>
          </w:p>
          <w:p w14:paraId="67A54B33" w14:textId="77777777" w:rsidR="004D3011" w:rsidRDefault="00CD4433" w:rsidP="004D3011">
            <w:r>
              <w:t>Hiking</w:t>
            </w:r>
          </w:p>
          <w:p w14:paraId="4B42E2D5" w14:textId="77777777" w:rsidR="004D3011" w:rsidRDefault="00CD4433" w:rsidP="004D3011">
            <w:r>
              <w:t>Kayaking</w:t>
            </w:r>
          </w:p>
          <w:p w14:paraId="6004D028" w14:textId="77777777" w:rsidR="004D3011" w:rsidRDefault="00CD4433" w:rsidP="004D3011">
            <w:r>
              <w:t>Creating Websites</w:t>
            </w:r>
          </w:p>
          <w:p w14:paraId="33B27303" w14:textId="77777777" w:rsidR="00892314" w:rsidRPr="00CB0055" w:rsidRDefault="00892314" w:rsidP="00892314">
            <w:pPr>
              <w:pStyle w:val="Heading3"/>
            </w:pPr>
            <w:r>
              <w:t>Certifications</w:t>
            </w:r>
          </w:p>
          <w:p w14:paraId="5FF303D1" w14:textId="77777777" w:rsidR="00892314" w:rsidRDefault="00892314" w:rsidP="00892314">
            <w:r>
              <w:t>MTA exam 98-383</w:t>
            </w:r>
          </w:p>
          <w:p w14:paraId="08E65EF1" w14:textId="0B109955" w:rsidR="00A27E18" w:rsidRDefault="00D17330" w:rsidP="00892314">
            <w:r>
              <w:t>MTA exam 98-375</w:t>
            </w:r>
          </w:p>
          <w:p w14:paraId="7763E9EA" w14:textId="77777777" w:rsidR="00A27E18" w:rsidRPr="00A27E18" w:rsidRDefault="00A27E18" w:rsidP="00A27E18"/>
          <w:p w14:paraId="76655D54" w14:textId="77777777" w:rsidR="00A27E18" w:rsidRPr="00A27E18" w:rsidRDefault="00A27E18" w:rsidP="00A27E18"/>
          <w:p w14:paraId="16D71A90" w14:textId="29BA54DB" w:rsidR="00A27E18" w:rsidRDefault="00A27E18" w:rsidP="00A27E18"/>
          <w:p w14:paraId="6C561A6A" w14:textId="3E4051F0" w:rsidR="00A27E18" w:rsidRDefault="00A27E18" w:rsidP="00A27E18"/>
          <w:p w14:paraId="449440B9" w14:textId="77777777" w:rsidR="00FC0189" w:rsidRPr="00A27E18" w:rsidRDefault="00FC0189" w:rsidP="00A27E18">
            <w:pPr>
              <w:jc w:val="center"/>
            </w:pPr>
          </w:p>
        </w:tc>
        <w:tc>
          <w:tcPr>
            <w:tcW w:w="720" w:type="dxa"/>
          </w:tcPr>
          <w:p w14:paraId="08D4FA4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D9133A7" w14:textId="04B33A3D" w:rsidR="001B2ABD" w:rsidRDefault="00ED59BC" w:rsidP="00036450">
            <w:pPr>
              <w:pStyle w:val="Heading2"/>
            </w:pPr>
            <w:r>
              <w:t>COMPleted projects</w:t>
            </w:r>
          </w:p>
          <w:p w14:paraId="6ACDDB66" w14:textId="7EB634F3" w:rsidR="00ED59BC" w:rsidRDefault="00ED59BC" w:rsidP="00ED59BC">
            <w:pPr>
              <w:rPr>
                <w:rStyle w:val="Hyperlink"/>
              </w:rPr>
            </w:pPr>
            <w:r>
              <w:t xml:space="preserve">I have done many projects through OTC and just for fun, they can all be found on </w:t>
            </w:r>
            <w:hyperlink r:id="rId12" w:history="1">
              <w:r w:rsidRPr="003E238F">
                <w:rPr>
                  <w:rStyle w:val="Hyperlink"/>
                </w:rPr>
                <w:t>www.kolemanpa.com</w:t>
              </w:r>
            </w:hyperlink>
            <w:r>
              <w:t xml:space="preserve"> or at </w:t>
            </w:r>
            <w:hyperlink r:id="rId13" w:history="1">
              <w:r w:rsidRPr="003E238F">
                <w:rPr>
                  <w:rStyle w:val="Hyperlink"/>
                </w:rPr>
                <w:t>www.github.com/kolemanpa</w:t>
              </w:r>
            </w:hyperlink>
          </w:p>
          <w:p w14:paraId="2F1A5393" w14:textId="77777777" w:rsidR="00832906" w:rsidRPr="00ED59BC" w:rsidRDefault="00832906" w:rsidP="00ED59BC"/>
          <w:sdt>
            <w:sdtPr>
              <w:id w:val="1001553383"/>
              <w:placeholder>
                <w:docPart w:val="1908348604874FB2AA18961396E28BA9"/>
              </w:placeholder>
              <w:temporary/>
              <w:showingPlcHdr/>
              <w15:appearance w15:val="hidden"/>
            </w:sdtPr>
            <w:sdtContent>
              <w:p w14:paraId="46DFE755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6BA8877" w14:textId="77777777" w:rsidR="00036450" w:rsidRPr="00892314" w:rsidRDefault="00CD4433" w:rsidP="00B359E4">
            <w:pPr>
              <w:pStyle w:val="Heading4"/>
              <w:rPr>
                <w:bCs/>
                <w:i/>
              </w:rPr>
            </w:pPr>
            <w:r>
              <w:t xml:space="preserve">JAMES RIVER WEEKDAY PRESCHOOL, </w:t>
            </w:r>
            <w:r w:rsidR="00590D84">
              <w:t>WEEKDAY PRESCHOOL BEFORE CARE TEACHER</w:t>
            </w:r>
          </w:p>
          <w:p w14:paraId="0D11F5E1" w14:textId="77777777" w:rsidR="00036450" w:rsidRPr="00892314" w:rsidRDefault="00CD4433" w:rsidP="00B359E4">
            <w:pPr>
              <w:pStyle w:val="Date"/>
              <w:rPr>
                <w:i/>
              </w:rPr>
            </w:pPr>
            <w:r w:rsidRPr="00892314">
              <w:rPr>
                <w:i/>
              </w:rPr>
              <w:t>JANUARY 2017 - PRESENT</w:t>
            </w:r>
          </w:p>
          <w:p w14:paraId="05127882" w14:textId="77777777" w:rsidR="00036450" w:rsidRDefault="00CD4433" w:rsidP="00036450">
            <w:r>
              <w:t>Watch preschoolers in “before care”, from 7:00 am – 9:30 am until day care teachers arrive, work 15 – 20 hours a week.</w:t>
            </w:r>
            <w:r w:rsidR="00036450" w:rsidRPr="00036450">
              <w:t xml:space="preserve"> </w:t>
            </w:r>
          </w:p>
          <w:p w14:paraId="7CC76493" w14:textId="77777777" w:rsidR="004D3011" w:rsidRDefault="004D3011" w:rsidP="00036450">
            <w:bookmarkStart w:id="0" w:name="_GoBack"/>
            <w:bookmarkEnd w:id="0"/>
          </w:p>
          <w:p w14:paraId="086A62F4" w14:textId="360E9043" w:rsidR="00CD4433" w:rsidRDefault="00ED59BC" w:rsidP="00CD4433">
            <w:pPr>
              <w:pStyle w:val="Heading2"/>
            </w:pPr>
            <w:r>
              <w:t>EDucation</w:t>
            </w:r>
          </w:p>
          <w:p w14:paraId="7532CC16" w14:textId="77777777" w:rsidR="00ED59BC" w:rsidRPr="00892314" w:rsidRDefault="00ED59BC" w:rsidP="00ED59BC">
            <w:pPr>
              <w:pStyle w:val="Heading4"/>
              <w:rPr>
                <w:b w:val="0"/>
                <w:i/>
              </w:rPr>
            </w:pPr>
            <w:r>
              <w:t>Ozarks Technical Community College</w:t>
            </w:r>
          </w:p>
          <w:p w14:paraId="38CC6952" w14:textId="77777777" w:rsidR="00ED59BC" w:rsidRPr="00892314" w:rsidRDefault="00ED59BC" w:rsidP="00ED59BC">
            <w:pPr>
              <w:pStyle w:val="Heading4"/>
              <w:rPr>
                <w:b w:val="0"/>
                <w:i/>
              </w:rPr>
            </w:pPr>
            <w:r w:rsidRPr="00892314">
              <w:rPr>
                <w:b w:val="0"/>
                <w:i/>
              </w:rPr>
              <w:t>2016-PRESENT</w:t>
            </w:r>
          </w:p>
          <w:p w14:paraId="14F1360C" w14:textId="77777777" w:rsidR="00ED59BC" w:rsidRDefault="00ED59BC" w:rsidP="00ED59BC">
            <w:r>
              <w:t xml:space="preserve">Currently enrolled in OTC’s computer science program, 46 credits completed, taking 11 more this semester, with a 3.4 </w:t>
            </w:r>
            <w:r w:rsidRPr="00AA01CF">
              <w:t>gpa</w:t>
            </w:r>
            <w:r>
              <w:t>. Pursuing a Computer Science (A.S).</w:t>
            </w:r>
          </w:p>
          <w:p w14:paraId="0D9451BB" w14:textId="77777777" w:rsidR="00CD4433" w:rsidRDefault="00CD4433" w:rsidP="00036450"/>
          <w:p w14:paraId="0E103B65" w14:textId="77777777" w:rsidR="00CD4433" w:rsidRDefault="00CD4433" w:rsidP="00036450"/>
          <w:sdt>
            <w:sdtPr>
              <w:id w:val="1669594239"/>
              <w:placeholder>
                <w:docPart w:val="1CA6E747226A4E1D99EF80FEC9811C84"/>
              </w:placeholder>
              <w:temporary/>
              <w:showingPlcHdr/>
              <w15:appearance w15:val="hidden"/>
            </w:sdtPr>
            <w:sdtContent>
              <w:p w14:paraId="1FC3379B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F390BB4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1BC2DD7E" wp14:editId="23CB57D8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4ECA3FB2" w14:textId="77777777" w:rsidR="00802346" w:rsidRDefault="00802346">
      <w:pPr>
        <w:tabs>
          <w:tab w:val="left" w:pos="990"/>
        </w:tabs>
      </w:pPr>
    </w:p>
    <w:sectPr w:rsidR="00802346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78C78" w14:textId="77777777" w:rsidR="00160207" w:rsidRDefault="00160207" w:rsidP="000C45FF">
      <w:r>
        <w:separator/>
      </w:r>
    </w:p>
  </w:endnote>
  <w:endnote w:type="continuationSeparator" w:id="0">
    <w:p w14:paraId="05C14EF8" w14:textId="77777777" w:rsidR="00160207" w:rsidRDefault="0016020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6BA6E" w14:textId="77777777" w:rsidR="00160207" w:rsidRDefault="00160207" w:rsidP="000C45FF">
      <w:r>
        <w:separator/>
      </w:r>
    </w:p>
  </w:footnote>
  <w:footnote w:type="continuationSeparator" w:id="0">
    <w:p w14:paraId="1331E78E" w14:textId="77777777" w:rsidR="00160207" w:rsidRDefault="0016020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1BC22" w14:textId="77777777" w:rsidR="00022AD2" w:rsidRDefault="00022AD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DF4506" wp14:editId="2467B8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84"/>
    <w:rsid w:val="00022AD2"/>
    <w:rsid w:val="00036450"/>
    <w:rsid w:val="00094499"/>
    <w:rsid w:val="000C45FF"/>
    <w:rsid w:val="000E3FD1"/>
    <w:rsid w:val="00112054"/>
    <w:rsid w:val="00151108"/>
    <w:rsid w:val="001525E1"/>
    <w:rsid w:val="00160207"/>
    <w:rsid w:val="00180329"/>
    <w:rsid w:val="0019001F"/>
    <w:rsid w:val="001A74A5"/>
    <w:rsid w:val="001B2ABD"/>
    <w:rsid w:val="001E0391"/>
    <w:rsid w:val="001E1759"/>
    <w:rsid w:val="001F1ECC"/>
    <w:rsid w:val="002378D3"/>
    <w:rsid w:val="002400EB"/>
    <w:rsid w:val="00256CF7"/>
    <w:rsid w:val="00281FD5"/>
    <w:rsid w:val="0030414B"/>
    <w:rsid w:val="0030481B"/>
    <w:rsid w:val="003156FC"/>
    <w:rsid w:val="003254B5"/>
    <w:rsid w:val="003258B0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90D84"/>
    <w:rsid w:val="005E39D5"/>
    <w:rsid w:val="00600670"/>
    <w:rsid w:val="0062123A"/>
    <w:rsid w:val="00646E75"/>
    <w:rsid w:val="006771D0"/>
    <w:rsid w:val="006D3854"/>
    <w:rsid w:val="00715FCB"/>
    <w:rsid w:val="00743101"/>
    <w:rsid w:val="007775E1"/>
    <w:rsid w:val="007867A0"/>
    <w:rsid w:val="007927F5"/>
    <w:rsid w:val="00797D03"/>
    <w:rsid w:val="00802346"/>
    <w:rsid w:val="00802CA0"/>
    <w:rsid w:val="00832906"/>
    <w:rsid w:val="00892314"/>
    <w:rsid w:val="009064E0"/>
    <w:rsid w:val="009260CD"/>
    <w:rsid w:val="00952C25"/>
    <w:rsid w:val="00A2118D"/>
    <w:rsid w:val="00A27E18"/>
    <w:rsid w:val="00AA01CF"/>
    <w:rsid w:val="00AD76E2"/>
    <w:rsid w:val="00B16C98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D4433"/>
    <w:rsid w:val="00D17330"/>
    <w:rsid w:val="00D2522B"/>
    <w:rsid w:val="00D422DE"/>
    <w:rsid w:val="00D5459D"/>
    <w:rsid w:val="00DA1F4D"/>
    <w:rsid w:val="00DD172A"/>
    <w:rsid w:val="00E25A26"/>
    <w:rsid w:val="00E4381A"/>
    <w:rsid w:val="00E55D74"/>
    <w:rsid w:val="00E616DE"/>
    <w:rsid w:val="00ED59BC"/>
    <w:rsid w:val="00F60274"/>
    <w:rsid w:val="00F77FB9"/>
    <w:rsid w:val="00FB068F"/>
    <w:rsid w:val="00FC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2071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D443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github.com/kolemanpa/cis131Parsley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kolemanpa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ko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HTML</c:v>
                </c:pt>
                <c:pt idx="1">
                  <c:v>CSS</c:v>
                </c:pt>
                <c:pt idx="2">
                  <c:v>Javascript</c:v>
                </c:pt>
                <c:pt idx="3">
                  <c:v>PHP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0.8</c:v>
                </c:pt>
                <c:pt idx="1">
                  <c:v>0.85</c:v>
                </c:pt>
                <c:pt idx="2">
                  <c:v>0.8</c:v>
                </c:pt>
                <c:pt idx="3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DAB143D6A249B4B9304E6E0C7EA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CCBC2-B964-4D69-8A8F-F69ADBD376CD}"/>
      </w:docPartPr>
      <w:docPartBody>
        <w:p w:rsidR="00371A71" w:rsidRDefault="00230D74">
          <w:pPr>
            <w:pStyle w:val="60DAB143D6A249B4B9304E6E0C7EA6EB"/>
          </w:pPr>
          <w:r w:rsidRPr="00D5459D">
            <w:t>Profile</w:t>
          </w:r>
        </w:p>
      </w:docPartBody>
    </w:docPart>
    <w:docPart>
      <w:docPartPr>
        <w:name w:val="27A8D2AF5DAF4FC180F9E997EB5CA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A939E-3DB4-49DD-BB46-A1333C3FC13A}"/>
      </w:docPartPr>
      <w:docPartBody>
        <w:p w:rsidR="00371A71" w:rsidRDefault="00230D74">
          <w:pPr>
            <w:pStyle w:val="27A8D2AF5DAF4FC180F9E997EB5CA9E0"/>
          </w:pPr>
          <w:r w:rsidRPr="00CB0055">
            <w:t>Contact</w:t>
          </w:r>
        </w:p>
      </w:docPartBody>
    </w:docPart>
    <w:docPart>
      <w:docPartPr>
        <w:name w:val="65135294A8B344BCBB9783AED12DB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664F5-06BE-4518-A65C-4AE50A28B0A3}"/>
      </w:docPartPr>
      <w:docPartBody>
        <w:p w:rsidR="00371A71" w:rsidRDefault="00230D74">
          <w:pPr>
            <w:pStyle w:val="65135294A8B344BCBB9783AED12DB793"/>
          </w:pPr>
          <w:r w:rsidRPr="004D3011">
            <w:t>PHONE:</w:t>
          </w:r>
        </w:p>
      </w:docPartBody>
    </w:docPart>
    <w:docPart>
      <w:docPartPr>
        <w:name w:val="E29AA3F2E4054486BDDACDF957161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EBD43-3976-4858-BAC4-508238F449E9}"/>
      </w:docPartPr>
      <w:docPartBody>
        <w:p w:rsidR="00371A71" w:rsidRDefault="00230D74">
          <w:pPr>
            <w:pStyle w:val="E29AA3F2E4054486BDDACDF95716140D"/>
          </w:pPr>
          <w:r w:rsidRPr="004D3011">
            <w:t>WEBSITE:</w:t>
          </w:r>
        </w:p>
      </w:docPartBody>
    </w:docPart>
    <w:docPart>
      <w:docPartPr>
        <w:name w:val="5F8F7F44784A4DBD870F47A35E0AD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F0B7C-0547-4D32-9525-A56CC14DD7E5}"/>
      </w:docPartPr>
      <w:docPartBody>
        <w:p w:rsidR="00371A71" w:rsidRDefault="00230D74">
          <w:pPr>
            <w:pStyle w:val="5F8F7F44784A4DBD870F47A35E0ADF38"/>
          </w:pPr>
          <w:r w:rsidRPr="004D3011">
            <w:t>EMAIL:</w:t>
          </w:r>
        </w:p>
      </w:docPartBody>
    </w:docPart>
    <w:docPart>
      <w:docPartPr>
        <w:name w:val="9577FBBFCF884648ACED5D1ADE596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F4FD4-1C2A-411D-B017-63CB30E38620}"/>
      </w:docPartPr>
      <w:docPartBody>
        <w:p w:rsidR="00371A71" w:rsidRDefault="00230D74">
          <w:pPr>
            <w:pStyle w:val="9577FBBFCF884648ACED5D1ADE596F8E"/>
          </w:pPr>
          <w:r w:rsidRPr="00CB0055">
            <w:t>Hobbies</w:t>
          </w:r>
        </w:p>
      </w:docPartBody>
    </w:docPart>
    <w:docPart>
      <w:docPartPr>
        <w:name w:val="1908348604874FB2AA18961396E28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DD54E-6497-4660-B518-6E83BFC0F6B5}"/>
      </w:docPartPr>
      <w:docPartBody>
        <w:p w:rsidR="00371A71" w:rsidRDefault="00230D74">
          <w:pPr>
            <w:pStyle w:val="1908348604874FB2AA18961396E28BA9"/>
          </w:pPr>
          <w:r w:rsidRPr="00036450">
            <w:t>WORK EXPERIENCE</w:t>
          </w:r>
        </w:p>
      </w:docPartBody>
    </w:docPart>
    <w:docPart>
      <w:docPartPr>
        <w:name w:val="1CA6E747226A4E1D99EF80FEC9811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3622A-F787-486D-BBF2-85D10B3CAFA5}"/>
      </w:docPartPr>
      <w:docPartBody>
        <w:p w:rsidR="00371A71" w:rsidRDefault="00230D74">
          <w:pPr>
            <w:pStyle w:val="1CA6E747226A4E1D99EF80FEC9811C8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74"/>
    <w:rsid w:val="00230D74"/>
    <w:rsid w:val="00371A71"/>
    <w:rsid w:val="0051127A"/>
    <w:rsid w:val="00815002"/>
    <w:rsid w:val="00D6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D45295C73A4EC2943DB9D9AEC94C89">
    <w:name w:val="0BD45295C73A4EC2943DB9D9AEC94C89"/>
  </w:style>
  <w:style w:type="paragraph" w:customStyle="1" w:styleId="E32E69E1952D48BF8CF370A632F7E511">
    <w:name w:val="E32E69E1952D48BF8CF370A632F7E511"/>
  </w:style>
  <w:style w:type="paragraph" w:customStyle="1" w:styleId="60DAB143D6A249B4B9304E6E0C7EA6EB">
    <w:name w:val="60DAB143D6A249B4B9304E6E0C7EA6EB"/>
  </w:style>
  <w:style w:type="paragraph" w:customStyle="1" w:styleId="E1816ACD170E437E8EDA20750A2DF6A8">
    <w:name w:val="E1816ACD170E437E8EDA20750A2DF6A8"/>
  </w:style>
  <w:style w:type="paragraph" w:customStyle="1" w:styleId="27A8D2AF5DAF4FC180F9E997EB5CA9E0">
    <w:name w:val="27A8D2AF5DAF4FC180F9E997EB5CA9E0"/>
  </w:style>
  <w:style w:type="paragraph" w:customStyle="1" w:styleId="65135294A8B344BCBB9783AED12DB793">
    <w:name w:val="65135294A8B344BCBB9783AED12DB793"/>
  </w:style>
  <w:style w:type="paragraph" w:customStyle="1" w:styleId="D68C1EE713E84A4AA164BBD1F1A6E15A">
    <w:name w:val="D68C1EE713E84A4AA164BBD1F1A6E15A"/>
  </w:style>
  <w:style w:type="paragraph" w:customStyle="1" w:styleId="E29AA3F2E4054486BDDACDF95716140D">
    <w:name w:val="E29AA3F2E4054486BDDACDF95716140D"/>
  </w:style>
  <w:style w:type="paragraph" w:customStyle="1" w:styleId="D111168593F74EC59FFB4AB3BE9D057C">
    <w:name w:val="D111168593F74EC59FFB4AB3BE9D057C"/>
  </w:style>
  <w:style w:type="paragraph" w:customStyle="1" w:styleId="5F8F7F44784A4DBD870F47A35E0ADF38">
    <w:name w:val="5F8F7F44784A4DBD870F47A35E0ADF3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23833E5C3334BE3A5CC5225A334671F">
    <w:name w:val="B23833E5C3334BE3A5CC5225A334671F"/>
  </w:style>
  <w:style w:type="paragraph" w:customStyle="1" w:styleId="9577FBBFCF884648ACED5D1ADE596F8E">
    <w:name w:val="9577FBBFCF884648ACED5D1ADE596F8E"/>
  </w:style>
  <w:style w:type="paragraph" w:customStyle="1" w:styleId="72B59361F6F3414C9B3603CA6AA19B18">
    <w:name w:val="72B59361F6F3414C9B3603CA6AA19B18"/>
  </w:style>
  <w:style w:type="paragraph" w:customStyle="1" w:styleId="B9B14A0F4F6149D0A72645938A375372">
    <w:name w:val="B9B14A0F4F6149D0A72645938A375372"/>
  </w:style>
  <w:style w:type="paragraph" w:customStyle="1" w:styleId="E1F2FA855A2447BFA69CD114BED4363B">
    <w:name w:val="E1F2FA855A2447BFA69CD114BED4363B"/>
  </w:style>
  <w:style w:type="paragraph" w:customStyle="1" w:styleId="02747082EE614C978D97D425AFB76234">
    <w:name w:val="02747082EE614C978D97D425AFB76234"/>
  </w:style>
  <w:style w:type="paragraph" w:customStyle="1" w:styleId="C91B219A5D4947DEB199F68ACADF637A">
    <w:name w:val="C91B219A5D4947DEB199F68ACADF637A"/>
  </w:style>
  <w:style w:type="paragraph" w:customStyle="1" w:styleId="4A38EAC0F6D24CF0B1DF3E2F98B59260">
    <w:name w:val="4A38EAC0F6D24CF0B1DF3E2F98B59260"/>
  </w:style>
  <w:style w:type="paragraph" w:customStyle="1" w:styleId="57A479DDC4FA4E7FAEA8EE1A69BCB237">
    <w:name w:val="57A479DDC4FA4E7FAEA8EE1A69BCB237"/>
  </w:style>
  <w:style w:type="paragraph" w:customStyle="1" w:styleId="B49E0E6AB5664D36882193BAC090B41B">
    <w:name w:val="B49E0E6AB5664D36882193BAC090B41B"/>
  </w:style>
  <w:style w:type="paragraph" w:customStyle="1" w:styleId="41EEF411DA434BAD994A7358E749740D">
    <w:name w:val="41EEF411DA434BAD994A7358E749740D"/>
  </w:style>
  <w:style w:type="paragraph" w:customStyle="1" w:styleId="D18A10E8040E473987837AFF3F02D7FF">
    <w:name w:val="D18A10E8040E473987837AFF3F02D7FF"/>
  </w:style>
  <w:style w:type="paragraph" w:customStyle="1" w:styleId="C64E422D06CC46F99206722F9FFAB3B7">
    <w:name w:val="C64E422D06CC46F99206722F9FFAB3B7"/>
  </w:style>
  <w:style w:type="paragraph" w:customStyle="1" w:styleId="D288B2838B9145CAB48E74D89EFE31ED">
    <w:name w:val="D288B2838B9145CAB48E74D89EFE31ED"/>
  </w:style>
  <w:style w:type="paragraph" w:customStyle="1" w:styleId="1908348604874FB2AA18961396E28BA9">
    <w:name w:val="1908348604874FB2AA18961396E28BA9"/>
  </w:style>
  <w:style w:type="paragraph" w:customStyle="1" w:styleId="BE6D944041934F279CD2FF5350C91E0F">
    <w:name w:val="BE6D944041934F279CD2FF5350C91E0F"/>
  </w:style>
  <w:style w:type="paragraph" w:customStyle="1" w:styleId="FE0973693F18471BA26414485F9DE42A">
    <w:name w:val="FE0973693F18471BA26414485F9DE42A"/>
  </w:style>
  <w:style w:type="paragraph" w:customStyle="1" w:styleId="8C37361A83DC451FB52D6C4ABB6D42ED">
    <w:name w:val="8C37361A83DC451FB52D6C4ABB6D42ED"/>
  </w:style>
  <w:style w:type="paragraph" w:customStyle="1" w:styleId="F8F23CF7D9CF4660A2718B20EC5E7AB7">
    <w:name w:val="F8F23CF7D9CF4660A2718B20EC5E7AB7"/>
  </w:style>
  <w:style w:type="paragraph" w:customStyle="1" w:styleId="9A7B5D694EEE4852BEDF77670EF0B64A">
    <w:name w:val="9A7B5D694EEE4852BEDF77670EF0B64A"/>
  </w:style>
  <w:style w:type="paragraph" w:customStyle="1" w:styleId="6933C88E45F7452D98AD292F01789B2F">
    <w:name w:val="6933C88E45F7452D98AD292F01789B2F"/>
  </w:style>
  <w:style w:type="paragraph" w:customStyle="1" w:styleId="B78097A090E3497D987CB20276B293CC">
    <w:name w:val="B78097A090E3497D987CB20276B293CC"/>
  </w:style>
  <w:style w:type="paragraph" w:customStyle="1" w:styleId="2A3C318B4854428B9CE44CB8489F16A3">
    <w:name w:val="2A3C318B4854428B9CE44CB8489F16A3"/>
  </w:style>
  <w:style w:type="paragraph" w:customStyle="1" w:styleId="4994807FD5A94131B370CD67B2F3269A">
    <w:name w:val="4994807FD5A94131B370CD67B2F3269A"/>
  </w:style>
  <w:style w:type="paragraph" w:customStyle="1" w:styleId="332A7EB6AA62426F976BF3B0F402219F">
    <w:name w:val="332A7EB6AA62426F976BF3B0F402219F"/>
  </w:style>
  <w:style w:type="paragraph" w:customStyle="1" w:styleId="01B214DC74F24CBBA699A545B62A3DF9">
    <w:name w:val="01B214DC74F24CBBA699A545B62A3DF9"/>
  </w:style>
  <w:style w:type="paragraph" w:customStyle="1" w:styleId="E1A2F6C37B144C5EB9C97169F607C5C1">
    <w:name w:val="E1A2F6C37B144C5EB9C97169F607C5C1"/>
  </w:style>
  <w:style w:type="paragraph" w:customStyle="1" w:styleId="D395E03F7C4F4590B122CDC4BBDD69AB">
    <w:name w:val="D395E03F7C4F4590B122CDC4BBDD69AB"/>
  </w:style>
  <w:style w:type="paragraph" w:customStyle="1" w:styleId="C34F14E13A504C7896D51C103590641C">
    <w:name w:val="C34F14E13A504C7896D51C103590641C"/>
  </w:style>
  <w:style w:type="paragraph" w:customStyle="1" w:styleId="50D9348D764942AD884BA21651BFCCB4">
    <w:name w:val="50D9348D764942AD884BA21651BFCCB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CA6E747226A4E1D99EF80FEC9811C84">
    <w:name w:val="1CA6E747226A4E1D99EF80FEC9811C84"/>
  </w:style>
  <w:style w:type="paragraph" w:customStyle="1" w:styleId="52E3B3CEBA274E9E99A00DE59BED1954">
    <w:name w:val="52E3B3CEBA274E9E99A00DE59BED1954"/>
    <w:rsid w:val="00230D74"/>
  </w:style>
  <w:style w:type="paragraph" w:customStyle="1" w:styleId="B0C68C61672C4617A7E8BAB3DEA962E9">
    <w:name w:val="B0C68C61672C4617A7E8BAB3DEA962E9"/>
    <w:rsid w:val="00230D74"/>
  </w:style>
  <w:style w:type="paragraph" w:customStyle="1" w:styleId="7ABD3BD0C9864DDDB0004E19DF97EB50">
    <w:name w:val="7ABD3BD0C9864DDDB0004E19DF97EB50"/>
    <w:rsid w:val="00D67BFF"/>
  </w:style>
  <w:style w:type="paragraph" w:customStyle="1" w:styleId="99C7D5CE91AD4891AFF995BF4C4E2DE1">
    <w:name w:val="99C7D5CE91AD4891AFF995BF4C4E2DE1"/>
    <w:rsid w:val="00D67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D2D7C15-6033-41EA-8DCC-67E33DD8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2019-03-23T20:55:00Z</dcterms:created>
  <dcterms:modified xsi:type="dcterms:W3CDTF">2019-04-24T00:01:00Z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